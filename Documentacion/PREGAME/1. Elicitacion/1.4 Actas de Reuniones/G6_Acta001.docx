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CC4623" w:rsidRPr="00CC4623" w14:paraId="3BA0F734" w14:textId="77777777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14:paraId="38C19039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14:paraId="565061A9" w14:textId="77777777" w:rsidR="004B26BB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003</w:t>
            </w:r>
          </w:p>
          <w:p w14:paraId="74C6BAFD" w14:textId="5B9DF86D" w:rsidR="00D47911" w:rsidRPr="00CC4623" w:rsidRDefault="00D47911" w:rsidP="000F7CFA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14:paraId="0700656A" w14:textId="77777777" w:rsidR="004B26BB" w:rsidRPr="00CC4623" w:rsidRDefault="004B26BB" w:rsidP="00510E3E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14:paraId="353F3D65" w14:textId="77777777" w:rsidR="004B26BB" w:rsidRPr="00CC4623" w:rsidRDefault="001B478B" w:rsidP="004D524B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ACTA DE REUNION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562313C5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14:paraId="1ABA62BB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14:paraId="7B6A6491" w14:textId="77777777" w:rsidR="004B26BB" w:rsidRPr="00CC4623" w:rsidRDefault="004B26BB" w:rsidP="00353B2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A</w:t>
            </w:r>
          </w:p>
        </w:tc>
      </w:tr>
      <w:tr w:rsidR="00CC4623" w:rsidRPr="00CC4623" w14:paraId="006D2450" w14:textId="77777777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14:paraId="2938485B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14:paraId="6F3C82F4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14:paraId="7F78B7CF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14:paraId="55307310" w14:textId="77777777" w:rsidR="004B26BB" w:rsidRPr="00CC4623" w:rsidRDefault="004B26BB" w:rsidP="000A255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14:paraId="3EBB182F" w14:textId="2F2DA2A6" w:rsidR="004B26BB" w:rsidRPr="00CC4623" w:rsidRDefault="001B478B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2</w:t>
            </w:r>
            <w:r w:rsidR="00D47911">
              <w:rPr>
                <w:rFonts w:ascii="Calibri" w:hAnsi="Calibri" w:cs="Calibri"/>
                <w:b/>
                <w:color w:val="000000" w:themeColor="text1"/>
              </w:rPr>
              <w:t>1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A9BA814" w14:textId="082B7929" w:rsidR="004B26BB" w:rsidRPr="00CC4623" w:rsidRDefault="00D47911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12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308BDB69" w14:textId="0E13900F" w:rsidR="004B26BB" w:rsidRPr="00CC4623" w:rsidRDefault="0092778C" w:rsidP="00D47911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20</w:t>
            </w:r>
            <w:r w:rsidR="00D47911">
              <w:rPr>
                <w:rFonts w:ascii="Calibri" w:hAnsi="Calibri" w:cs="Calibri"/>
                <w:b/>
                <w:color w:val="000000" w:themeColor="text1"/>
              </w:rPr>
              <w:t>21</w:t>
            </w:r>
          </w:p>
        </w:tc>
        <w:bookmarkStart w:id="0" w:name="_GoBack"/>
        <w:bookmarkEnd w:id="0"/>
      </w:tr>
    </w:tbl>
    <w:p w14:paraId="7616CA61" w14:textId="77777777" w:rsidR="004B26BB" w:rsidRPr="00CC4623" w:rsidRDefault="004B26BB" w:rsidP="000A2559">
      <w:pPr>
        <w:jc w:val="center"/>
        <w:rPr>
          <w:rFonts w:ascii="Calibri" w:hAnsi="Calibri" w:cs="Calibri"/>
          <w:color w:val="000000" w:themeColor="text1"/>
        </w:rPr>
      </w:pPr>
    </w:p>
    <w:tbl>
      <w:tblPr>
        <w:tblW w:w="4966" w:type="pct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905"/>
        <w:gridCol w:w="1546"/>
        <w:gridCol w:w="1378"/>
        <w:gridCol w:w="1704"/>
        <w:gridCol w:w="2223"/>
        <w:gridCol w:w="1447"/>
      </w:tblGrid>
      <w:tr w:rsidR="00CC4623" w:rsidRPr="00CC4623" w14:paraId="66E3FE31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635EE9B7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14:paraId="4B390E3C" w14:textId="387C0E27" w:rsidR="007A4A8B" w:rsidRPr="00CC4623" w:rsidRDefault="001838BA" w:rsidP="001B478B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Quito, Ecuador</w:t>
            </w:r>
          </w:p>
        </w:tc>
      </w:tr>
      <w:tr w:rsidR="00CC4623" w:rsidRPr="00CC4623" w14:paraId="44827498" w14:textId="77777777" w:rsidTr="002A5169">
        <w:tc>
          <w:tcPr>
            <w:tcW w:w="1129" w:type="pct"/>
            <w:gridSpan w:val="2"/>
            <w:shd w:val="clear" w:color="auto" w:fill="C6D9F1"/>
            <w:vAlign w:val="center"/>
          </w:tcPr>
          <w:p w14:paraId="539B9B4E" w14:textId="77777777" w:rsidR="007A4A8B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14:paraId="13A1E2B2" w14:textId="35D86597" w:rsidR="007A4A8B" w:rsidRPr="00CC4623" w:rsidRDefault="001838BA" w:rsidP="0092778C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15:30</w:t>
            </w:r>
          </w:p>
        </w:tc>
      </w:tr>
      <w:tr w:rsidR="00CC4623" w:rsidRPr="00CC4623" w14:paraId="03C28F4D" w14:textId="77777777" w:rsidTr="002A5169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14:paraId="5BBFD252" w14:textId="77777777" w:rsidR="000B169C" w:rsidRPr="00CC4623" w:rsidRDefault="00F63314" w:rsidP="00D92607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14:paraId="226C9CAE" w14:textId="77777777" w:rsidR="00F63314" w:rsidRPr="00CC4623" w:rsidRDefault="001838BA" w:rsidP="00BD4932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Resolver dudas especificas acerca del sistema</w:t>
            </w:r>
          </w:p>
          <w:p w14:paraId="68F46B3A" w14:textId="2A68EBEC" w:rsidR="001838BA" w:rsidRPr="00CC4623" w:rsidRDefault="001838BA" w:rsidP="00BD4932">
            <w:pPr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Proponer un sistema de solución </w:t>
            </w:r>
          </w:p>
        </w:tc>
      </w:tr>
      <w:tr w:rsidR="00CC4623" w:rsidRPr="00CC4623" w14:paraId="56C2214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A0040C8" w14:textId="77777777" w:rsidR="000F7CFA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commentRangeStart w:id="1"/>
            <w:r w:rsidRPr="00CC4623">
              <w:rPr>
                <w:rFonts w:ascii="Calibri" w:hAnsi="Calibri" w:cs="Calibri"/>
                <w:b/>
                <w:color w:val="000000" w:themeColor="text1"/>
              </w:rPr>
              <w:t>PARTICIPANTES</w:t>
            </w:r>
            <w:commentRangeEnd w:id="1"/>
            <w:r w:rsidRPr="00CC4623">
              <w:rPr>
                <w:rStyle w:val="Refdecomentario"/>
                <w:rFonts w:ascii="Calibri" w:hAnsi="Calibri" w:cs="Calibri"/>
                <w:color w:val="000000" w:themeColor="text1"/>
                <w:sz w:val="24"/>
                <w:szCs w:val="24"/>
              </w:rPr>
              <w:commentReference w:id="1"/>
            </w:r>
          </w:p>
        </w:tc>
      </w:tr>
      <w:tr w:rsidR="00CC4623" w:rsidRPr="00CC4623" w14:paraId="5D23EA47" w14:textId="77777777" w:rsidTr="000F7CFA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1B94129E" w14:textId="1A9B057A" w:rsidR="001838B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</w:p>
          <w:p w14:paraId="1C8EA48B" w14:textId="73CBDBFE" w:rsidR="001838BA" w:rsidRPr="00CC4623" w:rsidRDefault="001838BA" w:rsidP="000F7CF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Sebastián </w:t>
            </w:r>
            <w:r w:rsidR="00CC4623" w:rsidRPr="00CC4623">
              <w:rPr>
                <w:rFonts w:ascii="Calibri" w:hAnsi="Calibri" w:cs="Calibri"/>
                <w:b/>
                <w:color w:val="000000" w:themeColor="text1"/>
              </w:rPr>
              <w:t>Álvarez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, </w:t>
            </w:r>
          </w:p>
          <w:p w14:paraId="0B0F0802" w14:textId="491E8900" w:rsidR="001838BA" w:rsidRPr="00CC4623" w:rsidRDefault="001838BA" w:rsidP="000F7CF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Madelyn Betancourt, </w:t>
            </w:r>
            <w:r w:rsidR="00CC4623" w:rsidRPr="00CC4623">
              <w:rPr>
                <w:rFonts w:ascii="Calibri" w:hAnsi="Calibri" w:cs="Calibri"/>
                <w:b/>
                <w:color w:val="000000" w:themeColor="text1"/>
              </w:rPr>
              <w:t>(líder de grupo)</w:t>
            </w:r>
          </w:p>
          <w:p w14:paraId="1B85EFF2" w14:textId="77777777" w:rsidR="001838BA" w:rsidRPr="00CC4623" w:rsidRDefault="001838BA" w:rsidP="000F7CF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Luis Carvajal, </w:t>
            </w:r>
          </w:p>
          <w:p w14:paraId="11B4D2C7" w14:textId="77777777" w:rsidR="001838BA" w:rsidRPr="00CC4623" w:rsidRDefault="001838BA" w:rsidP="000F7CF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Johanna Molina </w:t>
            </w:r>
          </w:p>
          <w:p w14:paraId="6159857B" w14:textId="20E1D471" w:rsidR="000F7CF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Carlos puco </w:t>
            </w:r>
          </w:p>
          <w:p w14:paraId="061A0108" w14:textId="77777777" w:rsidR="001838B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</w:p>
          <w:p w14:paraId="21A32DF0" w14:textId="58A83430" w:rsidR="000F7CFA" w:rsidRPr="00CC4623" w:rsidRDefault="001838BA" w:rsidP="001838BA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Milton </w:t>
            </w:r>
            <w:r w:rsidR="00CC4623" w:rsidRPr="00CC4623">
              <w:rPr>
                <w:rFonts w:ascii="Calibri" w:hAnsi="Calibri" w:cs="Calibri"/>
                <w:b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Moreira</w:t>
            </w:r>
            <w:r w:rsidR="00CC4623" w:rsidRPr="00CC4623">
              <w:rPr>
                <w:rFonts w:ascii="Calibri" w:hAnsi="Calibri" w:cs="Calibri"/>
                <w:b/>
                <w:color w:val="000000" w:themeColor="text1"/>
              </w:rPr>
              <w:t xml:space="preserve"> (dueño y beneficiario del negocio)</w:t>
            </w:r>
          </w:p>
          <w:p w14:paraId="4262A36A" w14:textId="482DD723" w:rsidR="001838BA" w:rsidRPr="00CC4623" w:rsidRDefault="001838B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2ED645FC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45DF9EA7" w14:textId="77777777" w:rsidR="005837D8" w:rsidRPr="00CC4623" w:rsidRDefault="000F7CFA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ORDEN DEL DÍA</w:t>
            </w:r>
          </w:p>
        </w:tc>
      </w:tr>
      <w:tr w:rsidR="00CC4623" w:rsidRPr="00CC4623" w14:paraId="2682091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D479BCD" w14:textId="143EA26F" w:rsidR="004B26BB" w:rsidRPr="00CC4623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    </w:t>
            </w:r>
            <w:r w:rsidR="001838BA" w:rsidRPr="00CC4623">
              <w:rPr>
                <w:rFonts w:ascii="Calibri" w:hAnsi="Calibri" w:cs="Calibri"/>
                <w:b/>
                <w:color w:val="000000" w:themeColor="text1"/>
              </w:rPr>
              <w:t>Bienvenida y presentaciones</w:t>
            </w:r>
          </w:p>
          <w:p w14:paraId="6F30FDB5" w14:textId="02FF2155" w:rsidR="004D524B" w:rsidRPr="00CC4623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    </w:t>
            </w:r>
            <w:r w:rsidR="001838BA" w:rsidRPr="00CC4623">
              <w:rPr>
                <w:rFonts w:ascii="Calibri" w:hAnsi="Calibri" w:cs="Calibri"/>
                <w:b/>
                <w:color w:val="000000" w:themeColor="text1"/>
              </w:rPr>
              <w:t>Preguntas dirigidas al dueño de DIDEB</w:t>
            </w:r>
          </w:p>
          <w:p w14:paraId="54AD194A" w14:textId="77777777" w:rsidR="004D524B" w:rsidRPr="00CC4623" w:rsidRDefault="004D524B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  </w:t>
            </w:r>
            <w:r w:rsidR="001838BA" w:rsidRPr="00CC4623">
              <w:rPr>
                <w:rFonts w:ascii="Calibri" w:hAnsi="Calibri" w:cs="Calibri"/>
                <w:b/>
                <w:color w:val="000000" w:themeColor="text1"/>
              </w:rPr>
              <w:t xml:space="preserve">  Propuesta del sistema de solución</w:t>
            </w:r>
          </w:p>
          <w:p w14:paraId="4581FADF" w14:textId="4F937099" w:rsidR="001838BA" w:rsidRPr="00CC4623" w:rsidRDefault="001838BA" w:rsidP="001C34F1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    Resolución de dudas finales </w:t>
            </w:r>
          </w:p>
        </w:tc>
      </w:tr>
      <w:tr w:rsidR="00CC4623" w:rsidRPr="00CC4623" w14:paraId="28E1542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65A292A9" w14:textId="77777777" w:rsidR="00A06AE1" w:rsidRPr="00CC4623" w:rsidRDefault="00F63314" w:rsidP="0092778C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DE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SARROLLO DE LA REUNIÓN</w:t>
            </w:r>
          </w:p>
        </w:tc>
      </w:tr>
      <w:tr w:rsidR="00CC4623" w:rsidRPr="00CC4623" w14:paraId="384556E7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14:paraId="6766588C" w14:textId="77777777" w:rsidR="00E54C4B" w:rsidRPr="00CC4623" w:rsidRDefault="00E54C4B" w:rsidP="00A73F43">
            <w:pPr>
              <w:rPr>
                <w:rFonts w:ascii="Calibri" w:hAnsi="Calibri" w:cs="Calibri"/>
                <w:color w:val="000000" w:themeColor="text1"/>
              </w:rPr>
            </w:pPr>
          </w:p>
          <w:p w14:paraId="5C5FE0C7" w14:textId="584B1ABC" w:rsidR="0092778C" w:rsidRPr="00CC4623" w:rsidRDefault="0092778C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Instalación.</w:t>
            </w:r>
          </w:p>
          <w:p w14:paraId="544D9116" w14:textId="6113004C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se dio vía google meet el día </w:t>
            </w:r>
            <w:r w:rsidR="00CC4623">
              <w:rPr>
                <w:rFonts w:ascii="Calibri" w:hAnsi="Calibri" w:cs="Calibri"/>
                <w:color w:val="000000" w:themeColor="text1"/>
              </w:rPr>
              <w:t>21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="00CC4623">
              <w:rPr>
                <w:rFonts w:ascii="Calibri" w:hAnsi="Calibri" w:cs="Calibri"/>
                <w:color w:val="000000" w:themeColor="text1"/>
              </w:rPr>
              <w:t>Diciembre</w:t>
            </w:r>
            <w:r w:rsidRPr="00CC4623">
              <w:rPr>
                <w:rFonts w:ascii="Calibri" w:hAnsi="Calibri" w:cs="Calibri"/>
                <w:color w:val="000000" w:themeColor="text1"/>
              </w:rPr>
              <w:t xml:space="preserve"> del 202</w:t>
            </w:r>
            <w:r w:rsidR="00CC4623">
              <w:rPr>
                <w:rFonts w:ascii="Calibri" w:hAnsi="Calibri" w:cs="Calibri"/>
                <w:color w:val="000000" w:themeColor="text1"/>
              </w:rPr>
              <w:t>1 a las 15:30 horas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011427E0" w14:textId="16CE9035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Presentación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>.</w:t>
            </w:r>
          </w:p>
          <w:p w14:paraId="653F1E0A" w14:textId="5E74238D" w:rsidR="004D524B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La reunión comenzó con la presentación del grupo, dirigida por Madelyn Betancourt, y un saludo y agradecimiento por su colaboración al dueño del negocio Milton </w:t>
            </w:r>
            <w:r w:rsidR="00CC4623" w:rsidRPr="00CC4623">
              <w:rPr>
                <w:rFonts w:ascii="Calibri" w:hAnsi="Calibri" w:cs="Calibri"/>
                <w:color w:val="000000" w:themeColor="text1"/>
              </w:rPr>
              <w:t>Bermúdez</w:t>
            </w:r>
            <w:r w:rsidRPr="00CC4623">
              <w:rPr>
                <w:rFonts w:ascii="Calibri" w:hAnsi="Calibri" w:cs="Calibri"/>
                <w:color w:val="000000" w:themeColor="text1"/>
              </w:rPr>
              <w:t>.</w:t>
            </w:r>
          </w:p>
          <w:p w14:paraId="47C849B9" w14:textId="69C113C6" w:rsidR="001838BA" w:rsidRPr="00CC4623" w:rsidRDefault="001838BA" w:rsidP="0092778C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Posteriormente comenzaron las preguntas dirigidas hacia Milton, por parte de Johanna Molina, las anotaciones pertinentes fueron realizadas por Sebastián Álvarez, y se resolvieron dudas especificas con respecto al proceso que se realiza en el negocio, en cuanto a ventas y compras de herramientas odontológicas y funcionalidades extras que el dueño del negocio podría creer pertinentes que existan en el sistema.</w:t>
            </w:r>
          </w:p>
          <w:p w14:paraId="337D1AD1" w14:textId="021F6AA3" w:rsidR="00763F83" w:rsidRPr="00CC4623" w:rsidRDefault="000B252B" w:rsidP="00940409">
            <w:pPr>
              <w:ind w:left="360"/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Intervención </w:t>
            </w:r>
          </w:p>
          <w:p w14:paraId="0A4A9FFF" w14:textId="1B12CDDD" w:rsidR="00CC4623" w:rsidRPr="00CC4623" w:rsidRDefault="00CC4623" w:rsidP="00940409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>La presentación de la idea del producto software de solución fue realizada por Carlos Puco y Luis Carvajal, las dudas con respecto a la solución presentada fueron respondidas por la líder del grupo.</w:t>
            </w:r>
          </w:p>
          <w:p w14:paraId="3B70503B" w14:textId="1CAEE6BF" w:rsidR="00CC4623" w:rsidRPr="00CC4623" w:rsidRDefault="00CC4623" w:rsidP="00CC462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617A9F7D" w14:textId="77777777" w:rsidR="00940409" w:rsidRPr="00CC4623" w:rsidRDefault="00940409" w:rsidP="00940409">
            <w:pPr>
              <w:ind w:left="360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0D3AA518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5723A340" w14:textId="77777777" w:rsidR="00671D79" w:rsidRPr="00CC4623" w:rsidRDefault="008A2585" w:rsidP="008A2585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CIERRE </w:t>
            </w:r>
          </w:p>
        </w:tc>
      </w:tr>
      <w:tr w:rsidR="00CC4623" w:rsidRPr="00CC4623" w14:paraId="0BD51C51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DDC5134" w14:textId="1439DC5D" w:rsidR="00763F83" w:rsidRPr="00CC4623" w:rsidRDefault="00CC4623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  <w:r w:rsidRPr="00CC4623">
              <w:rPr>
                <w:rFonts w:ascii="Calibri" w:hAnsi="Calibri" w:cs="Calibri"/>
                <w:color w:val="000000" w:themeColor="text1"/>
              </w:rPr>
              <w:t xml:space="preserve">Finalmente se realizó un agradecimiento especial al señor Milton Bermudez por su asistencia y colaboración y una despedida por cada miembro del grupo </w:t>
            </w:r>
          </w:p>
          <w:p w14:paraId="2823F64F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06ACF3F1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341723B7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76C20209" w14:textId="77777777" w:rsidR="00940409" w:rsidRPr="00CC4623" w:rsidRDefault="00940409" w:rsidP="00940409">
            <w:pPr>
              <w:ind w:left="284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C4623" w:rsidRPr="00CC4623" w14:paraId="283FDAD9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14:paraId="09AC0B72" w14:textId="77777777" w:rsidR="0092778C" w:rsidRPr="00CC4623" w:rsidRDefault="00940409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bookmarkStart w:id="2" w:name="_Hlk532482064"/>
            <w:r w:rsidRPr="00CC4623">
              <w:rPr>
                <w:rFonts w:ascii="Calibri" w:hAnsi="Calibri" w:cs="Calibri"/>
                <w:b/>
                <w:color w:val="000000" w:themeColor="text1"/>
              </w:rPr>
              <w:lastRenderedPageBreak/>
              <w:t xml:space="preserve">ACUERDOS / </w:t>
            </w:r>
            <w:r w:rsidR="0092778C" w:rsidRPr="00CC4623">
              <w:rPr>
                <w:rFonts w:ascii="Calibri" w:hAnsi="Calibri" w:cs="Calibri"/>
                <w:b/>
                <w:color w:val="000000" w:themeColor="text1"/>
              </w:rPr>
              <w:t>COMPROMISOS</w:t>
            </w:r>
          </w:p>
        </w:tc>
      </w:tr>
      <w:bookmarkEnd w:id="2"/>
      <w:tr w:rsidR="00CC4623" w:rsidRPr="00CC4623" w14:paraId="7A58E01D" w14:textId="77777777" w:rsidTr="002A5169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14:paraId="34BB86C8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TAREAS</w:t>
            </w:r>
          </w:p>
          <w:p w14:paraId="192E793B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14:paraId="26ED865B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RESPONSABLE</w:t>
            </w:r>
          </w:p>
          <w:p w14:paraId="01481433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14:paraId="453B926A" w14:textId="77777777" w:rsidR="00C1586E" w:rsidRPr="00CC4623" w:rsidRDefault="00F63314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  <w:p w14:paraId="196CB498" w14:textId="77777777" w:rsidR="00C1586E" w:rsidRPr="00CC4623" w:rsidRDefault="00C1586E" w:rsidP="00D92607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CC4623" w:rsidRPr="00CC4623" w14:paraId="0FF221EC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3E9AC1E1" w14:textId="340D80EF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Presentación, despedida y agradecimiento</w:t>
            </w:r>
          </w:p>
        </w:tc>
        <w:tc>
          <w:tcPr>
            <w:tcW w:w="1037" w:type="pct"/>
            <w:vAlign w:val="center"/>
          </w:tcPr>
          <w:p w14:paraId="520CACA1" w14:textId="65E1B78F" w:rsidR="008F4DAA" w:rsidRPr="008B01EF" w:rsidRDefault="00CC4623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Madelyn Betancourt</w:t>
            </w:r>
          </w:p>
        </w:tc>
        <w:tc>
          <w:tcPr>
            <w:tcW w:w="675" w:type="pct"/>
            <w:vAlign w:val="center"/>
          </w:tcPr>
          <w:p w14:paraId="4B4778CD" w14:textId="2758A8F9" w:rsidR="008F4DAA" w:rsidRPr="008B01EF" w:rsidRDefault="00CC4623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CC4623" w:rsidRPr="00CC4623" w14:paraId="1FB0D0AF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570C1F38" w14:textId="3F50776B" w:rsidR="000418E4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Lectura de preguntas</w:t>
            </w:r>
          </w:p>
        </w:tc>
        <w:tc>
          <w:tcPr>
            <w:tcW w:w="1037" w:type="pct"/>
            <w:vAlign w:val="center"/>
          </w:tcPr>
          <w:p w14:paraId="071681F0" w14:textId="2FE38A44" w:rsidR="000418E4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Johanna Molina</w:t>
            </w:r>
          </w:p>
        </w:tc>
        <w:tc>
          <w:tcPr>
            <w:tcW w:w="675" w:type="pct"/>
            <w:vAlign w:val="center"/>
          </w:tcPr>
          <w:p w14:paraId="05837875" w14:textId="71356947" w:rsidR="000418E4" w:rsidRPr="008B01EF" w:rsidRDefault="008B01EF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CC4623" w:rsidRPr="00CC4623" w14:paraId="06365762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5D429B8B" w14:textId="0D02110D" w:rsidR="0008409C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Registro de notas de toda la reunión</w:t>
            </w:r>
          </w:p>
        </w:tc>
        <w:tc>
          <w:tcPr>
            <w:tcW w:w="1037" w:type="pct"/>
            <w:vAlign w:val="center"/>
          </w:tcPr>
          <w:p w14:paraId="5F5618C2" w14:textId="7C03397D" w:rsidR="0008409C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Sebastián Álvarez</w:t>
            </w:r>
          </w:p>
        </w:tc>
        <w:tc>
          <w:tcPr>
            <w:tcW w:w="675" w:type="pct"/>
            <w:vAlign w:val="center"/>
          </w:tcPr>
          <w:p w14:paraId="0500AE96" w14:textId="1C962EF2" w:rsidR="0008409C" w:rsidRPr="008B01EF" w:rsidRDefault="008B01EF" w:rsidP="00D9260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25</w:t>
            </w:r>
            <w:r w:rsidRPr="008B01EF">
              <w:rPr>
                <w:rFonts w:ascii="Calibri" w:hAnsi="Calibri" w:cs="Calibri"/>
                <w:color w:val="000000" w:themeColor="text1"/>
              </w:rPr>
              <w:t>/12/21</w:t>
            </w:r>
          </w:p>
        </w:tc>
      </w:tr>
      <w:tr w:rsidR="008B01EF" w:rsidRPr="00CC4623" w14:paraId="766A3E1E" w14:textId="77777777" w:rsidTr="002A5169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14:paraId="6DC3087D" w14:textId="1BA0F10C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Presentación del de la idea solución del producto software</w:t>
            </w:r>
          </w:p>
        </w:tc>
        <w:tc>
          <w:tcPr>
            <w:tcW w:w="1037" w:type="pct"/>
            <w:vAlign w:val="center"/>
          </w:tcPr>
          <w:p w14:paraId="6E29A4F5" w14:textId="084C184E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Carlos Puco y Luis Carvajal</w:t>
            </w:r>
          </w:p>
        </w:tc>
        <w:tc>
          <w:tcPr>
            <w:tcW w:w="675" w:type="pct"/>
            <w:vAlign w:val="center"/>
          </w:tcPr>
          <w:p w14:paraId="4EAA4D74" w14:textId="2914BD88" w:rsidR="008B01EF" w:rsidRPr="008B01EF" w:rsidRDefault="008B01EF" w:rsidP="008B01E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B01EF">
              <w:rPr>
                <w:rFonts w:ascii="Calibri" w:hAnsi="Calibri" w:cs="Calibri"/>
                <w:color w:val="000000" w:themeColor="text1"/>
              </w:rPr>
              <w:t>21/12/21</w:t>
            </w:r>
          </w:p>
        </w:tc>
      </w:tr>
      <w:tr w:rsidR="008B01EF" w:rsidRPr="00CC4623" w14:paraId="3B0C6B7E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14:paraId="2CF01112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14:paraId="10CBBCA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14:paraId="73120A3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14:paraId="161EEA3A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LUGAR</w:t>
            </w:r>
          </w:p>
        </w:tc>
      </w:tr>
      <w:tr w:rsidR="008B01EF" w:rsidRPr="00CC4623" w14:paraId="69FCA120" w14:textId="77777777" w:rsidTr="002A5169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14:paraId="668491FE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1143" w:type="pct"/>
            <w:gridSpan w:val="2"/>
            <w:vAlign w:val="center"/>
          </w:tcPr>
          <w:p w14:paraId="06E1B995" w14:textId="46901E12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12/01/22</w:t>
            </w:r>
          </w:p>
          <w:p w14:paraId="1C9949B8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643" w:type="pct"/>
            <w:vAlign w:val="center"/>
          </w:tcPr>
          <w:p w14:paraId="0CAAF471" w14:textId="132C0D6C" w:rsidR="008B01EF" w:rsidRPr="00CC4623" w:rsidRDefault="008B01EF" w:rsidP="008B01EF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20:00</w:t>
            </w:r>
          </w:p>
        </w:tc>
        <w:tc>
          <w:tcPr>
            <w:tcW w:w="2507" w:type="pct"/>
            <w:gridSpan w:val="3"/>
            <w:vAlign w:val="center"/>
          </w:tcPr>
          <w:p w14:paraId="1570561D" w14:textId="3B33156F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Quito, Ecuador, vía google meet</w:t>
            </w:r>
          </w:p>
          <w:p w14:paraId="11A45FD1" w14:textId="77777777" w:rsidR="008B01EF" w:rsidRPr="00CC4623" w:rsidRDefault="008B01EF" w:rsidP="008B01E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</w:tbl>
    <w:p w14:paraId="1BBE3E6A" w14:textId="77777777" w:rsidR="00D92607" w:rsidRPr="00CC4623" w:rsidRDefault="00D92607" w:rsidP="00411686">
      <w:pPr>
        <w:jc w:val="both"/>
        <w:rPr>
          <w:rFonts w:ascii="Calibri" w:hAnsi="Calibri" w:cs="Calibri"/>
          <w:i/>
          <w:color w:val="000000" w:themeColor="text1"/>
        </w:rPr>
      </w:pPr>
    </w:p>
    <w:p w14:paraId="6C6D30A9" w14:textId="77777777" w:rsidR="00411686" w:rsidRPr="00CC4623" w:rsidRDefault="00411686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  <w:r w:rsidRPr="00CC4623">
        <w:rPr>
          <w:rFonts w:ascii="Calibri" w:hAnsi="Calibri" w:cs="Calibri"/>
          <w:i/>
          <w:color w:val="000000" w:themeColor="text1"/>
        </w:rPr>
        <w:t>Se dio por terminada esta actividad, habiéndose desarrollado los temas contenidos en esta acta y comprometiéndose las partes a cumplir con los compromisos adquiridos en la misma</w:t>
      </w:r>
      <w:r w:rsidR="004A6E59" w:rsidRPr="00CC4623">
        <w:rPr>
          <w:rFonts w:ascii="Calibri" w:hAnsi="Calibri" w:cs="Calibri"/>
          <w:b/>
          <w:color w:val="000000" w:themeColor="text1"/>
        </w:rPr>
        <w:t>.</w:t>
      </w:r>
    </w:p>
    <w:p w14:paraId="33F0C087" w14:textId="77777777" w:rsidR="00940409" w:rsidRPr="00CC4623" w:rsidRDefault="00940409" w:rsidP="00772D92">
      <w:pPr>
        <w:ind w:left="360"/>
        <w:jc w:val="both"/>
        <w:rPr>
          <w:rFonts w:ascii="Calibri" w:hAnsi="Calibri" w:cs="Calibri"/>
          <w:b/>
          <w:color w:val="000000" w:themeColor="text1"/>
        </w:rPr>
      </w:pPr>
    </w:p>
    <w:p w14:paraId="3616BBB5" w14:textId="77777777" w:rsidR="004A6E59" w:rsidRPr="00CC4623" w:rsidRDefault="004A6E59" w:rsidP="004A6E59">
      <w:pPr>
        <w:jc w:val="both"/>
        <w:rPr>
          <w:rFonts w:ascii="Calibri" w:hAnsi="Calibri" w:cs="Calibri"/>
          <w:b/>
          <w:color w:val="000000" w:themeColor="text1"/>
        </w:rPr>
      </w:pP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7252"/>
      </w:tblGrid>
      <w:tr w:rsidR="00CC4623" w:rsidRPr="00CC4623" w14:paraId="2B1F910F" w14:textId="77777777" w:rsidTr="008B01EF">
        <w:trPr>
          <w:cantSplit/>
          <w:trHeight w:val="18"/>
        </w:trPr>
        <w:tc>
          <w:tcPr>
            <w:tcW w:w="5000" w:type="pct"/>
            <w:gridSpan w:val="2"/>
            <w:shd w:val="clear" w:color="auto" w:fill="C6D9F1"/>
            <w:vAlign w:val="center"/>
          </w:tcPr>
          <w:p w14:paraId="212BDF3B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FIRMA DE CONSTANCIA</w:t>
            </w:r>
          </w:p>
        </w:tc>
      </w:tr>
      <w:tr w:rsidR="00CC4623" w:rsidRPr="00CC4623" w14:paraId="423931BE" w14:textId="77777777" w:rsidTr="008B01EF">
        <w:trPr>
          <w:cantSplit/>
          <w:trHeight w:val="18"/>
        </w:trPr>
        <w:tc>
          <w:tcPr>
            <w:tcW w:w="1509" w:type="pct"/>
            <w:shd w:val="clear" w:color="auto" w:fill="C6D9F1"/>
            <w:vAlign w:val="center"/>
          </w:tcPr>
          <w:p w14:paraId="750CAFE2" w14:textId="77777777" w:rsidR="000A2559" w:rsidRPr="00CC4623" w:rsidRDefault="002A5169" w:rsidP="0094040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>POR PARTE DE LOS ESTUDIANTES</w:t>
            </w:r>
          </w:p>
        </w:tc>
        <w:tc>
          <w:tcPr>
            <w:tcW w:w="3491" w:type="pct"/>
            <w:shd w:val="clear" w:color="auto" w:fill="C6D9F1"/>
            <w:vAlign w:val="center"/>
          </w:tcPr>
          <w:p w14:paraId="02C45D3A" w14:textId="77777777" w:rsidR="000A2559" w:rsidRPr="00CC4623" w:rsidRDefault="002A5169" w:rsidP="00411686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POR </w:t>
            </w:r>
            <w:r w:rsidR="00940409" w:rsidRPr="00CC4623">
              <w:rPr>
                <w:rFonts w:ascii="Calibri" w:hAnsi="Calibri" w:cs="Calibri"/>
                <w:b/>
                <w:color w:val="000000" w:themeColor="text1"/>
              </w:rPr>
              <w:t>EMPRENDEDOR/ BENEFICIARIO</w:t>
            </w:r>
            <w:r w:rsidRPr="00CC4623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0A2559" w:rsidRPr="002A5169" w14:paraId="5DC20DCE" w14:textId="77777777" w:rsidTr="008B01EF">
        <w:trPr>
          <w:cantSplit/>
          <w:trHeight w:val="4279"/>
        </w:trPr>
        <w:tc>
          <w:tcPr>
            <w:tcW w:w="1509" w:type="pct"/>
            <w:shd w:val="clear" w:color="auto" w:fill="auto"/>
            <w:vAlign w:val="center"/>
          </w:tcPr>
          <w:p w14:paraId="6234ECAD" w14:textId="55A6852A" w:rsidR="002A5169" w:rsidRDefault="00CC4623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color w:val="000000"/>
              </w:rPr>
              <w:drawing>
                <wp:inline distT="0" distB="0" distL="0" distR="0" wp14:anchorId="189EE193" wp14:editId="747F6083">
                  <wp:extent cx="1482913" cy="280035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20" cy="28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82FD" w14:textId="77777777" w:rsidR="002A5169" w:rsidRPr="004A6E5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91" w:type="pct"/>
            <w:shd w:val="clear" w:color="auto" w:fill="auto"/>
            <w:vAlign w:val="center"/>
          </w:tcPr>
          <w:p w14:paraId="7B75EB17" w14:textId="77777777" w:rsidR="000A25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  <w:p w14:paraId="75C8C09F" w14:textId="7A881DCA" w:rsidR="002A5169" w:rsidRDefault="00CC4623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CC4623">
              <w:rPr>
                <w:rFonts w:ascii="Calibri" w:hAnsi="Calibri" w:cs="Calibri"/>
                <w:color w:val="000000"/>
              </w:rPr>
              <w:drawing>
                <wp:inline distT="0" distB="0" distL="0" distR="0" wp14:anchorId="52EBD8D9" wp14:editId="14EF5C13">
                  <wp:extent cx="1819275" cy="744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43" cy="75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289ED" w14:textId="77777777" w:rsidR="002A5169" w:rsidRPr="002A5169" w:rsidRDefault="002A5169" w:rsidP="00D65FD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lang w:val="es-EC"/>
              </w:rPr>
            </w:pPr>
          </w:p>
        </w:tc>
      </w:tr>
    </w:tbl>
    <w:p w14:paraId="78988753" w14:textId="77777777" w:rsidR="00D92607" w:rsidRPr="004A6E59" w:rsidRDefault="00D92607" w:rsidP="008B01EF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default" r:id="rId12"/>
      <w:footerReference w:type="default" r:id="rId13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iviana Montero" w:date="2018-12-13T16:43:00Z" w:initials="VM">
    <w:p w14:paraId="6C1DBC8A" w14:textId="77777777" w:rsidR="000F7CFA" w:rsidRDefault="000F7CFA">
      <w:pPr>
        <w:pStyle w:val="Textocomentario"/>
      </w:pPr>
      <w:r>
        <w:rPr>
          <w:rStyle w:val="Refdecomentario"/>
        </w:rPr>
        <w:annotationRef/>
      </w:r>
      <w:r>
        <w:t>Colocar los nombres y apellidos en dos columnas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1DBC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1DBC8A" w16cid:durableId="1FBD0A9C"/>
  <w16cid:commentId w16cid:paraId="4BD6DB77" w16cid:durableId="1FBD0B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75FC6" w14:textId="77777777" w:rsidR="00B45A73" w:rsidRDefault="00B45A73">
      <w:r>
        <w:separator/>
      </w:r>
    </w:p>
  </w:endnote>
  <w:endnote w:type="continuationSeparator" w:id="0">
    <w:p w14:paraId="1F56D36A" w14:textId="77777777" w:rsidR="00B45A73" w:rsidRDefault="00B4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2A38907" w14:paraId="5FEDA98A" w14:textId="77777777" w:rsidTr="52A38907">
      <w:tc>
        <w:tcPr>
          <w:tcW w:w="3600" w:type="dxa"/>
        </w:tcPr>
        <w:p w14:paraId="7923F1B1" w14:textId="09AF005F" w:rsidR="52A38907" w:rsidRDefault="52A38907" w:rsidP="52A38907">
          <w:pPr>
            <w:pStyle w:val="Encabezado"/>
            <w:ind w:left="-115"/>
          </w:pPr>
        </w:p>
      </w:tc>
      <w:tc>
        <w:tcPr>
          <w:tcW w:w="3600" w:type="dxa"/>
        </w:tcPr>
        <w:p w14:paraId="19D0018C" w14:textId="2F1975C6" w:rsidR="52A38907" w:rsidRDefault="52A38907" w:rsidP="52A38907">
          <w:pPr>
            <w:pStyle w:val="Encabezado"/>
            <w:jc w:val="center"/>
          </w:pPr>
        </w:p>
      </w:tc>
      <w:tc>
        <w:tcPr>
          <w:tcW w:w="3600" w:type="dxa"/>
        </w:tcPr>
        <w:p w14:paraId="09457C89" w14:textId="63E9D311" w:rsidR="52A38907" w:rsidRDefault="52A38907" w:rsidP="52A38907">
          <w:pPr>
            <w:pStyle w:val="Encabezado"/>
            <w:ind w:right="-115"/>
            <w:jc w:val="right"/>
          </w:pPr>
        </w:p>
      </w:tc>
    </w:tr>
  </w:tbl>
  <w:p w14:paraId="223D3FD6" w14:textId="4E94D98F" w:rsidR="52A38907" w:rsidRDefault="52A38907" w:rsidP="52A38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16A46" w14:textId="77777777" w:rsidR="00B45A73" w:rsidRDefault="00B45A73">
      <w:r>
        <w:separator/>
      </w:r>
    </w:p>
  </w:footnote>
  <w:footnote w:type="continuationSeparator" w:id="0">
    <w:p w14:paraId="303A2940" w14:textId="77777777" w:rsidR="00B45A73" w:rsidRDefault="00B4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40"/>
      <w:gridCol w:w="5296"/>
      <w:gridCol w:w="1756"/>
    </w:tblGrid>
    <w:tr w:rsidR="008B01EF" w:rsidRPr="00353B28" w14:paraId="5B4CE9AC" w14:textId="77777777" w:rsidTr="52A38907">
      <w:trPr>
        <w:trHeight w:val="20"/>
      </w:trPr>
      <w:tc>
        <w:tcPr>
          <w:tcW w:w="1133" w:type="pct"/>
          <w:vMerge w:val="restart"/>
        </w:tcPr>
        <w:p w14:paraId="3850C876" w14:textId="4015F1BF" w:rsidR="002F07FB" w:rsidRPr="00353B28" w:rsidRDefault="008B01E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86895B4" wp14:editId="658D2940">
                <wp:extent cx="2277718" cy="628650"/>
                <wp:effectExtent l="0" t="0" r="8890" b="0"/>
                <wp:docPr id="4" name="Imagen 4" descr="ESPE - Universidad de las Fuerzas Armadas | Sangolqu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PE - Universidad de las Fuerzas Armadas | Sangolquí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8659" cy="65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14:paraId="0E272CD0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14:paraId="0FEEE827" w14:textId="7D01A91B"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F0BD1E3" w14:textId="77777777" w:rsidTr="52A38907">
      <w:trPr>
        <w:trHeight w:val="20"/>
      </w:trPr>
      <w:tc>
        <w:tcPr>
          <w:tcW w:w="1133" w:type="pct"/>
          <w:vMerge/>
        </w:tcPr>
        <w:p w14:paraId="30AD4C98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03602649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1AA96170" w14:textId="685E1968" w:rsidR="002F07FB" w:rsidRPr="00C02F49" w:rsidRDefault="00940409" w:rsidP="00CF1E5F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Organización:</w:t>
          </w:r>
          <w:r w:rsidR="008B01EF">
            <w:rPr>
              <w:rFonts w:ascii="Calibri" w:hAnsi="Calibri" w:cs="Calibri"/>
              <w:sz w:val="20"/>
              <w:szCs w:val="16"/>
            </w:rPr>
            <w:t>DIDEB</w:t>
          </w:r>
        </w:p>
      </w:tc>
    </w:tr>
    <w:tr w:rsidR="008B01EF" w:rsidRPr="00353B28" w14:paraId="35FBFFC2" w14:textId="77777777" w:rsidTr="52A38907">
      <w:trPr>
        <w:trHeight w:val="20"/>
      </w:trPr>
      <w:tc>
        <w:tcPr>
          <w:tcW w:w="1133" w:type="pct"/>
          <w:vMerge/>
        </w:tcPr>
        <w:p w14:paraId="337FE741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4CD770C5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000E0C56" w14:textId="77777777" w:rsidR="002F07FB" w:rsidRPr="00C02F49" w:rsidRDefault="002F07FB" w:rsidP="001B478B">
          <w:pPr>
            <w:rPr>
              <w:rFonts w:ascii="Calibri" w:hAnsi="Calibri" w:cs="Calibri"/>
              <w:sz w:val="20"/>
              <w:szCs w:val="16"/>
            </w:rPr>
          </w:pPr>
        </w:p>
      </w:tc>
    </w:tr>
    <w:tr w:rsidR="008B01EF" w:rsidRPr="00353B28" w14:paraId="6C0F2938" w14:textId="77777777" w:rsidTr="52A38907">
      <w:trPr>
        <w:trHeight w:val="20"/>
      </w:trPr>
      <w:tc>
        <w:tcPr>
          <w:tcW w:w="1133" w:type="pct"/>
          <w:vMerge/>
        </w:tcPr>
        <w:p w14:paraId="1F8F7804" w14:textId="77777777"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14:paraId="5DFBFDF4" w14:textId="77777777"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14:paraId="274A64F1" w14:textId="2738CF53" w:rsidR="002F07FB" w:rsidRPr="00C02F49" w:rsidRDefault="000F7CFA" w:rsidP="001B478B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Grupo N°</w:t>
          </w:r>
          <w:r w:rsidR="008B01EF">
            <w:rPr>
              <w:rFonts w:ascii="Calibri" w:hAnsi="Calibri" w:cs="Calibri"/>
              <w:sz w:val="20"/>
              <w:szCs w:val="16"/>
            </w:rPr>
            <w:t>6</w:t>
          </w:r>
        </w:p>
      </w:tc>
    </w:tr>
  </w:tbl>
  <w:p w14:paraId="1CAD47FA" w14:textId="77777777"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Montero">
    <w15:presenceInfo w15:providerId="AD" w15:userId="S-1-5-21-338641816-3446826644-2311273822-11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75324"/>
    <w:rsid w:val="00075620"/>
    <w:rsid w:val="00081CEA"/>
    <w:rsid w:val="00082B9D"/>
    <w:rsid w:val="00083BCB"/>
    <w:rsid w:val="0008409C"/>
    <w:rsid w:val="00097775"/>
    <w:rsid w:val="000A1FA2"/>
    <w:rsid w:val="000A2559"/>
    <w:rsid w:val="000B169C"/>
    <w:rsid w:val="000B252B"/>
    <w:rsid w:val="000B592E"/>
    <w:rsid w:val="000C137B"/>
    <w:rsid w:val="000D5AA5"/>
    <w:rsid w:val="000D7D21"/>
    <w:rsid w:val="000F433B"/>
    <w:rsid w:val="000F7CFA"/>
    <w:rsid w:val="0013026D"/>
    <w:rsid w:val="00132330"/>
    <w:rsid w:val="00156645"/>
    <w:rsid w:val="0015725F"/>
    <w:rsid w:val="001838BA"/>
    <w:rsid w:val="001943B4"/>
    <w:rsid w:val="00195F00"/>
    <w:rsid w:val="001A5088"/>
    <w:rsid w:val="001A63DE"/>
    <w:rsid w:val="001A7BE6"/>
    <w:rsid w:val="001B37A0"/>
    <w:rsid w:val="001B478B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C2E"/>
    <w:rsid w:val="00260DDC"/>
    <w:rsid w:val="00271768"/>
    <w:rsid w:val="002735CE"/>
    <w:rsid w:val="00281389"/>
    <w:rsid w:val="0029398A"/>
    <w:rsid w:val="002A5169"/>
    <w:rsid w:val="002B21CD"/>
    <w:rsid w:val="002C5BEB"/>
    <w:rsid w:val="002D0187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31A7"/>
    <w:rsid w:val="004468F9"/>
    <w:rsid w:val="004656E5"/>
    <w:rsid w:val="00484BF8"/>
    <w:rsid w:val="00494C38"/>
    <w:rsid w:val="004A357C"/>
    <w:rsid w:val="004A6E59"/>
    <w:rsid w:val="004B26BB"/>
    <w:rsid w:val="004B630F"/>
    <w:rsid w:val="004C1784"/>
    <w:rsid w:val="004C7943"/>
    <w:rsid w:val="004D524B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4CB9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B6CC6"/>
    <w:rsid w:val="006D0912"/>
    <w:rsid w:val="006D3CB2"/>
    <w:rsid w:val="006F188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2D92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01EF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40409"/>
    <w:rsid w:val="00963D62"/>
    <w:rsid w:val="00966D7B"/>
    <w:rsid w:val="00967840"/>
    <w:rsid w:val="00967CBD"/>
    <w:rsid w:val="009709AD"/>
    <w:rsid w:val="00974570"/>
    <w:rsid w:val="00974CAD"/>
    <w:rsid w:val="009A4DF6"/>
    <w:rsid w:val="009B4F5B"/>
    <w:rsid w:val="009B50CA"/>
    <w:rsid w:val="009B6B25"/>
    <w:rsid w:val="009D12BB"/>
    <w:rsid w:val="009D15CE"/>
    <w:rsid w:val="009F0B58"/>
    <w:rsid w:val="00A016F6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5A73"/>
    <w:rsid w:val="00B47BDC"/>
    <w:rsid w:val="00B5772B"/>
    <w:rsid w:val="00B57E86"/>
    <w:rsid w:val="00B77611"/>
    <w:rsid w:val="00B83822"/>
    <w:rsid w:val="00B9355D"/>
    <w:rsid w:val="00B95450"/>
    <w:rsid w:val="00BA338E"/>
    <w:rsid w:val="00BC3358"/>
    <w:rsid w:val="00BC3BAC"/>
    <w:rsid w:val="00BD2823"/>
    <w:rsid w:val="00BD4932"/>
    <w:rsid w:val="00BE2660"/>
    <w:rsid w:val="00BE6E9D"/>
    <w:rsid w:val="00BF37E9"/>
    <w:rsid w:val="00BF4AB6"/>
    <w:rsid w:val="00BF5EB4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712CF"/>
    <w:rsid w:val="00C74176"/>
    <w:rsid w:val="00C83740"/>
    <w:rsid w:val="00C972E7"/>
    <w:rsid w:val="00CA3EB5"/>
    <w:rsid w:val="00CA5808"/>
    <w:rsid w:val="00CB59C1"/>
    <w:rsid w:val="00CC155F"/>
    <w:rsid w:val="00CC3B7D"/>
    <w:rsid w:val="00CC3D0E"/>
    <w:rsid w:val="00CC4623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47911"/>
    <w:rsid w:val="00D54A49"/>
    <w:rsid w:val="00D642D7"/>
    <w:rsid w:val="00D65FD1"/>
    <w:rsid w:val="00D81EA9"/>
    <w:rsid w:val="00D87443"/>
    <w:rsid w:val="00D92607"/>
    <w:rsid w:val="00D969A8"/>
    <w:rsid w:val="00DB3DEC"/>
    <w:rsid w:val="00DB66FA"/>
    <w:rsid w:val="00DB713D"/>
    <w:rsid w:val="00DC0970"/>
    <w:rsid w:val="00DC409C"/>
    <w:rsid w:val="00DD7E6D"/>
    <w:rsid w:val="00DE3B62"/>
    <w:rsid w:val="00DE4EC4"/>
    <w:rsid w:val="00DF31C1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B1EB8"/>
    <w:rsid w:val="00FC33F2"/>
    <w:rsid w:val="00FC38AE"/>
    <w:rsid w:val="00FE2B5A"/>
    <w:rsid w:val="00FE4E54"/>
    <w:rsid w:val="00FF322C"/>
    <w:rsid w:val="52A38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9BAD1"/>
  <w15:docId w15:val="{4D281366-F65D-4403-87AB-1418866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0F7C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F7C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F7C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F7C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F7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82663-556F-41A6-988A-6540CE1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HP</cp:lastModifiedBy>
  <cp:revision>2</cp:revision>
  <cp:lastPrinted>2015-11-23T22:52:00Z</cp:lastPrinted>
  <dcterms:created xsi:type="dcterms:W3CDTF">2022-01-10T22:53:00Z</dcterms:created>
  <dcterms:modified xsi:type="dcterms:W3CDTF">2022-01-10T22:53:00Z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