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0"/>
        <w:gridCol w:w="756"/>
        <w:gridCol w:w="1220"/>
        <w:gridCol w:w="4160"/>
        <w:gridCol w:w="738"/>
        <w:gridCol w:w="738"/>
        <w:gridCol w:w="740"/>
      </w:tblGrid>
      <w:tr w:rsidR="00CC4623" w:rsidRPr="00CC4623" w14:paraId="3BA0F734" w14:textId="77777777" w:rsidTr="00353B28">
        <w:trPr>
          <w:trHeight w:val="20"/>
        </w:trPr>
        <w:tc>
          <w:tcPr>
            <w:tcW w:w="1130" w:type="pct"/>
            <w:vMerge w:val="restart"/>
            <w:shd w:val="clear" w:color="auto" w:fill="C6D9F1"/>
            <w:vAlign w:val="center"/>
          </w:tcPr>
          <w:p w14:paraId="38C19039" w14:textId="77777777" w:rsidR="004B26BB" w:rsidRPr="00CC4623" w:rsidRDefault="004B26BB" w:rsidP="00510E3E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ACTA</w:t>
            </w:r>
          </w:p>
        </w:tc>
        <w:tc>
          <w:tcPr>
            <w:tcW w:w="350" w:type="pct"/>
            <w:vMerge w:val="restart"/>
            <w:shd w:val="clear" w:color="auto" w:fill="auto"/>
            <w:vAlign w:val="center"/>
          </w:tcPr>
          <w:p w14:paraId="565061A9" w14:textId="7BECC1C7" w:rsidR="004B26BB" w:rsidRDefault="00D47911" w:rsidP="000F7CFA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color w:val="000000" w:themeColor="text1"/>
              </w:rPr>
              <w:t>00</w:t>
            </w:r>
            <w:r w:rsidR="00122EF0">
              <w:rPr>
                <w:rFonts w:ascii="Calibri" w:hAnsi="Calibri" w:cs="Calibri"/>
                <w:b/>
                <w:color w:val="000000" w:themeColor="text1"/>
              </w:rPr>
              <w:t>1</w:t>
            </w:r>
          </w:p>
          <w:p w14:paraId="74C6BAFD" w14:textId="5B9DF86D" w:rsidR="00D47911" w:rsidRPr="00CC4623" w:rsidRDefault="00D47911" w:rsidP="000F7CFA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565" w:type="pct"/>
            <w:vMerge w:val="restart"/>
            <w:shd w:val="clear" w:color="auto" w:fill="C6D9F1"/>
            <w:vAlign w:val="center"/>
          </w:tcPr>
          <w:p w14:paraId="0700656A" w14:textId="77777777" w:rsidR="004B26BB" w:rsidRPr="00CC4623" w:rsidRDefault="004B26BB" w:rsidP="00510E3E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TEMA</w:t>
            </w:r>
          </w:p>
        </w:tc>
        <w:tc>
          <w:tcPr>
            <w:tcW w:w="1927" w:type="pct"/>
            <w:vMerge w:val="restart"/>
            <w:shd w:val="clear" w:color="auto" w:fill="auto"/>
            <w:vAlign w:val="center"/>
          </w:tcPr>
          <w:p w14:paraId="353F3D65" w14:textId="77777777" w:rsidR="004B26BB" w:rsidRPr="00CC4623" w:rsidRDefault="001B478B" w:rsidP="004D524B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ACTA DE REUNION</w:t>
            </w:r>
          </w:p>
        </w:tc>
        <w:tc>
          <w:tcPr>
            <w:tcW w:w="342" w:type="pct"/>
            <w:shd w:val="clear" w:color="auto" w:fill="C6D9F1"/>
            <w:vAlign w:val="center"/>
          </w:tcPr>
          <w:p w14:paraId="562313C5" w14:textId="77777777" w:rsidR="004B26BB" w:rsidRPr="00CC4623" w:rsidRDefault="004B26BB" w:rsidP="00353B28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D</w:t>
            </w:r>
          </w:p>
        </w:tc>
        <w:tc>
          <w:tcPr>
            <w:tcW w:w="342" w:type="pct"/>
            <w:shd w:val="clear" w:color="auto" w:fill="C6D9F1"/>
            <w:vAlign w:val="center"/>
          </w:tcPr>
          <w:p w14:paraId="1ABA62BB" w14:textId="77777777" w:rsidR="004B26BB" w:rsidRPr="00CC4623" w:rsidRDefault="004B26BB" w:rsidP="00353B28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M</w:t>
            </w:r>
          </w:p>
        </w:tc>
        <w:tc>
          <w:tcPr>
            <w:tcW w:w="343" w:type="pct"/>
            <w:shd w:val="clear" w:color="auto" w:fill="C6D9F1"/>
            <w:vAlign w:val="center"/>
          </w:tcPr>
          <w:p w14:paraId="7B6A6491" w14:textId="77777777" w:rsidR="004B26BB" w:rsidRPr="00CC4623" w:rsidRDefault="004B26BB" w:rsidP="00353B28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A</w:t>
            </w:r>
          </w:p>
        </w:tc>
      </w:tr>
      <w:tr w:rsidR="00CC4623" w:rsidRPr="00CC4623" w14:paraId="006D2450" w14:textId="77777777" w:rsidTr="00353B28">
        <w:trPr>
          <w:trHeight w:val="172"/>
        </w:trPr>
        <w:tc>
          <w:tcPr>
            <w:tcW w:w="1130" w:type="pct"/>
            <w:vMerge/>
            <w:shd w:val="clear" w:color="auto" w:fill="C6D9F1"/>
            <w:vAlign w:val="center"/>
          </w:tcPr>
          <w:p w14:paraId="2938485B" w14:textId="77777777" w:rsidR="004B26BB" w:rsidRPr="00CC4623" w:rsidRDefault="004B26BB" w:rsidP="000A255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350" w:type="pct"/>
            <w:vMerge/>
            <w:shd w:val="clear" w:color="auto" w:fill="auto"/>
            <w:vAlign w:val="center"/>
          </w:tcPr>
          <w:p w14:paraId="6F3C82F4" w14:textId="77777777" w:rsidR="004B26BB" w:rsidRPr="00CC4623" w:rsidRDefault="004B26BB" w:rsidP="000A255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565" w:type="pct"/>
            <w:vMerge/>
            <w:shd w:val="clear" w:color="auto" w:fill="C6D9F1"/>
            <w:vAlign w:val="center"/>
          </w:tcPr>
          <w:p w14:paraId="7F78B7CF" w14:textId="77777777" w:rsidR="004B26BB" w:rsidRPr="00CC4623" w:rsidRDefault="004B26BB" w:rsidP="000A255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1927" w:type="pct"/>
            <w:vMerge/>
            <w:shd w:val="clear" w:color="auto" w:fill="auto"/>
            <w:vAlign w:val="center"/>
          </w:tcPr>
          <w:p w14:paraId="55307310" w14:textId="77777777" w:rsidR="004B26BB" w:rsidRPr="00CC4623" w:rsidRDefault="004B26BB" w:rsidP="000A255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342" w:type="pct"/>
            <w:shd w:val="clear" w:color="auto" w:fill="auto"/>
            <w:vAlign w:val="center"/>
          </w:tcPr>
          <w:p w14:paraId="3EBB182F" w14:textId="6A82E06E" w:rsidR="004B26BB" w:rsidRPr="00CC4623" w:rsidRDefault="00122EF0" w:rsidP="00D47911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color w:val="000000" w:themeColor="text1"/>
              </w:rPr>
              <w:t>13</w:t>
            </w:r>
          </w:p>
        </w:tc>
        <w:tc>
          <w:tcPr>
            <w:tcW w:w="342" w:type="pct"/>
            <w:shd w:val="clear" w:color="auto" w:fill="auto"/>
            <w:vAlign w:val="center"/>
          </w:tcPr>
          <w:p w14:paraId="2A9BA814" w14:textId="33D4BA22" w:rsidR="004B26BB" w:rsidRPr="00CC4623" w:rsidRDefault="00D47911" w:rsidP="00D47911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color w:val="000000" w:themeColor="text1"/>
              </w:rPr>
              <w:t>1</w:t>
            </w:r>
            <w:r w:rsidR="00122EF0">
              <w:rPr>
                <w:rFonts w:ascii="Calibri" w:hAnsi="Calibri" w:cs="Calibri"/>
                <w:b/>
                <w:color w:val="000000" w:themeColor="text1"/>
              </w:rPr>
              <w:t>1</w:t>
            </w:r>
          </w:p>
        </w:tc>
        <w:tc>
          <w:tcPr>
            <w:tcW w:w="343" w:type="pct"/>
            <w:shd w:val="clear" w:color="auto" w:fill="auto"/>
            <w:vAlign w:val="center"/>
          </w:tcPr>
          <w:p w14:paraId="308BDB69" w14:textId="0E13900F" w:rsidR="004B26BB" w:rsidRPr="00CC4623" w:rsidRDefault="0092778C" w:rsidP="00D47911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20</w:t>
            </w:r>
            <w:r w:rsidR="00D47911">
              <w:rPr>
                <w:rFonts w:ascii="Calibri" w:hAnsi="Calibri" w:cs="Calibri"/>
                <w:b/>
                <w:color w:val="000000" w:themeColor="text1"/>
              </w:rPr>
              <w:t>21</w:t>
            </w:r>
          </w:p>
        </w:tc>
      </w:tr>
    </w:tbl>
    <w:p w14:paraId="7616CA61" w14:textId="77777777" w:rsidR="004B26BB" w:rsidRPr="00CC4623" w:rsidRDefault="004B26BB" w:rsidP="000A2559">
      <w:pPr>
        <w:jc w:val="center"/>
        <w:rPr>
          <w:rFonts w:ascii="Calibri" w:hAnsi="Calibri" w:cs="Calibri"/>
          <w:color w:val="000000" w:themeColor="text1"/>
        </w:rPr>
      </w:pPr>
    </w:p>
    <w:tbl>
      <w:tblPr>
        <w:tblW w:w="4966" w:type="pct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6"/>
        <w:gridCol w:w="905"/>
        <w:gridCol w:w="1546"/>
        <w:gridCol w:w="1378"/>
        <w:gridCol w:w="1704"/>
        <w:gridCol w:w="2223"/>
        <w:gridCol w:w="1447"/>
      </w:tblGrid>
      <w:tr w:rsidR="00CC4623" w:rsidRPr="00CC4623" w14:paraId="66E3FE31" w14:textId="77777777" w:rsidTr="002A5169">
        <w:tc>
          <w:tcPr>
            <w:tcW w:w="1129" w:type="pct"/>
            <w:gridSpan w:val="2"/>
            <w:shd w:val="clear" w:color="auto" w:fill="C6D9F1"/>
            <w:vAlign w:val="center"/>
          </w:tcPr>
          <w:p w14:paraId="635EE9B7" w14:textId="77777777" w:rsidR="007A4A8B" w:rsidRPr="00CC4623" w:rsidRDefault="00F63314" w:rsidP="00D92607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LUGAR:</w:t>
            </w:r>
          </w:p>
        </w:tc>
        <w:tc>
          <w:tcPr>
            <w:tcW w:w="3871" w:type="pct"/>
            <w:gridSpan w:val="5"/>
            <w:vAlign w:val="center"/>
          </w:tcPr>
          <w:p w14:paraId="4B390E3C" w14:textId="387C0E27" w:rsidR="007A4A8B" w:rsidRPr="00CC4623" w:rsidRDefault="001838BA" w:rsidP="001B478B">
            <w:pPr>
              <w:rPr>
                <w:rFonts w:ascii="Calibri" w:hAnsi="Calibri" w:cs="Calibri"/>
                <w:color w:val="000000" w:themeColor="text1"/>
              </w:rPr>
            </w:pPr>
            <w:r w:rsidRPr="00CC4623">
              <w:rPr>
                <w:rFonts w:ascii="Calibri" w:hAnsi="Calibri" w:cs="Calibri"/>
                <w:color w:val="000000" w:themeColor="text1"/>
              </w:rPr>
              <w:t>Quito, Ecuador</w:t>
            </w:r>
          </w:p>
        </w:tc>
      </w:tr>
      <w:tr w:rsidR="00CC4623" w:rsidRPr="00CC4623" w14:paraId="44827498" w14:textId="77777777" w:rsidTr="002A5169">
        <w:tc>
          <w:tcPr>
            <w:tcW w:w="1129" w:type="pct"/>
            <w:gridSpan w:val="2"/>
            <w:shd w:val="clear" w:color="auto" w:fill="C6D9F1"/>
            <w:vAlign w:val="center"/>
          </w:tcPr>
          <w:p w14:paraId="539B9B4E" w14:textId="77777777" w:rsidR="007A4A8B" w:rsidRPr="00CC4623" w:rsidRDefault="00F63314" w:rsidP="00D92607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HORA:</w:t>
            </w:r>
          </w:p>
        </w:tc>
        <w:tc>
          <w:tcPr>
            <w:tcW w:w="3871" w:type="pct"/>
            <w:gridSpan w:val="5"/>
            <w:vAlign w:val="center"/>
          </w:tcPr>
          <w:p w14:paraId="13A1E2B2" w14:textId="35D86597" w:rsidR="007A4A8B" w:rsidRPr="00CC4623" w:rsidRDefault="001838BA" w:rsidP="0092778C">
            <w:pPr>
              <w:rPr>
                <w:rFonts w:ascii="Calibri" w:hAnsi="Calibri" w:cs="Calibri"/>
                <w:color w:val="000000" w:themeColor="text1"/>
              </w:rPr>
            </w:pPr>
            <w:r w:rsidRPr="00CC4623">
              <w:rPr>
                <w:rFonts w:ascii="Calibri" w:hAnsi="Calibri" w:cs="Calibri"/>
                <w:color w:val="000000" w:themeColor="text1"/>
              </w:rPr>
              <w:t>15:30</w:t>
            </w:r>
          </w:p>
        </w:tc>
      </w:tr>
      <w:tr w:rsidR="00CC4623" w:rsidRPr="00CC4623" w14:paraId="03C28F4D" w14:textId="77777777" w:rsidTr="002A5169">
        <w:tblPrEx>
          <w:tblCellMar>
            <w:left w:w="70" w:type="dxa"/>
            <w:right w:w="70" w:type="dxa"/>
          </w:tblCellMar>
        </w:tblPrEx>
        <w:trPr>
          <w:trHeight w:val="340"/>
        </w:trPr>
        <w:tc>
          <w:tcPr>
            <w:tcW w:w="1129" w:type="pct"/>
            <w:gridSpan w:val="2"/>
            <w:shd w:val="clear" w:color="auto" w:fill="C6D9F1"/>
            <w:vAlign w:val="center"/>
          </w:tcPr>
          <w:p w14:paraId="5BBFD252" w14:textId="77777777" w:rsidR="000B169C" w:rsidRPr="00CC4623" w:rsidRDefault="00F63314" w:rsidP="00D92607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OBJETIVO</w:t>
            </w:r>
          </w:p>
        </w:tc>
        <w:tc>
          <w:tcPr>
            <w:tcW w:w="3871" w:type="pct"/>
            <w:gridSpan w:val="5"/>
            <w:vAlign w:val="center"/>
          </w:tcPr>
          <w:p w14:paraId="226C9CAE" w14:textId="77777777" w:rsidR="00F63314" w:rsidRPr="00CC4623" w:rsidRDefault="001838BA" w:rsidP="00BD4932">
            <w:pPr>
              <w:rPr>
                <w:rFonts w:ascii="Calibri" w:hAnsi="Calibri" w:cs="Calibri"/>
                <w:color w:val="000000" w:themeColor="text1"/>
              </w:rPr>
            </w:pPr>
            <w:r w:rsidRPr="00CC4623">
              <w:rPr>
                <w:rFonts w:ascii="Calibri" w:hAnsi="Calibri" w:cs="Calibri"/>
                <w:color w:val="000000" w:themeColor="text1"/>
              </w:rPr>
              <w:t>Resolver dudas especificas acerca del sistema</w:t>
            </w:r>
          </w:p>
          <w:p w14:paraId="68F46B3A" w14:textId="2A68EBEC" w:rsidR="001838BA" w:rsidRPr="00CC4623" w:rsidRDefault="001838BA" w:rsidP="00BD4932">
            <w:pPr>
              <w:rPr>
                <w:rFonts w:ascii="Calibri" w:hAnsi="Calibri" w:cs="Calibri"/>
                <w:color w:val="000000" w:themeColor="text1"/>
              </w:rPr>
            </w:pPr>
            <w:r w:rsidRPr="00CC4623">
              <w:rPr>
                <w:rFonts w:ascii="Calibri" w:hAnsi="Calibri" w:cs="Calibri"/>
                <w:color w:val="000000" w:themeColor="text1"/>
              </w:rPr>
              <w:t xml:space="preserve">Proponer un sistema de solución </w:t>
            </w:r>
          </w:p>
        </w:tc>
      </w:tr>
      <w:tr w:rsidR="00CC4623" w:rsidRPr="00CC4623" w14:paraId="56C22141" w14:textId="77777777" w:rsidTr="002A5169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shd w:val="clear" w:color="auto" w:fill="C6D9F1"/>
            <w:vAlign w:val="center"/>
          </w:tcPr>
          <w:p w14:paraId="5A0040C8" w14:textId="77777777" w:rsidR="000F7CFA" w:rsidRPr="00CC4623" w:rsidRDefault="000F7CFA" w:rsidP="00D92607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commentRangeStart w:id="0"/>
            <w:r w:rsidRPr="00CC4623">
              <w:rPr>
                <w:rFonts w:ascii="Calibri" w:hAnsi="Calibri" w:cs="Calibri"/>
                <w:b/>
                <w:color w:val="000000" w:themeColor="text1"/>
              </w:rPr>
              <w:t>PARTICIPANTES</w:t>
            </w:r>
            <w:commentRangeEnd w:id="0"/>
            <w:r w:rsidRPr="00CC4623">
              <w:rPr>
                <w:rStyle w:val="CommentReference"/>
                <w:rFonts w:ascii="Calibri" w:hAnsi="Calibri" w:cs="Calibri"/>
                <w:color w:val="000000" w:themeColor="text1"/>
                <w:sz w:val="24"/>
                <w:szCs w:val="24"/>
              </w:rPr>
              <w:commentReference w:id="0"/>
            </w:r>
          </w:p>
        </w:tc>
      </w:tr>
      <w:tr w:rsidR="00CC4623" w:rsidRPr="00CC4623" w14:paraId="5D23EA47" w14:textId="77777777" w:rsidTr="000F7CFA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shd w:val="clear" w:color="auto" w:fill="FFFFFF" w:themeFill="background1"/>
            <w:vAlign w:val="center"/>
          </w:tcPr>
          <w:p w14:paraId="1B94129E" w14:textId="1A9B057A" w:rsidR="001838BA" w:rsidRPr="00CC4623" w:rsidRDefault="001838BA" w:rsidP="001838BA">
            <w:pPr>
              <w:rPr>
                <w:rFonts w:ascii="Calibri" w:hAnsi="Calibri" w:cs="Calibri"/>
                <w:b/>
                <w:color w:val="000000" w:themeColor="text1"/>
              </w:rPr>
            </w:pPr>
          </w:p>
          <w:p w14:paraId="1C8EA48B" w14:textId="7BE1861F" w:rsidR="001838BA" w:rsidRPr="000964B4" w:rsidRDefault="001838BA" w:rsidP="000F7CFA">
            <w:pPr>
              <w:rPr>
                <w:rFonts w:ascii="Calibri" w:hAnsi="Calibri" w:cs="Calibri"/>
                <w:bCs/>
                <w:color w:val="000000" w:themeColor="text1"/>
              </w:rPr>
            </w:pPr>
            <w:r w:rsidRPr="000964B4">
              <w:rPr>
                <w:rFonts w:ascii="Calibri" w:hAnsi="Calibri" w:cs="Calibri"/>
                <w:bCs/>
                <w:color w:val="000000" w:themeColor="text1"/>
              </w:rPr>
              <w:t xml:space="preserve">Sebastián </w:t>
            </w:r>
            <w:r w:rsidR="00CC4623" w:rsidRPr="000964B4">
              <w:rPr>
                <w:rFonts w:ascii="Calibri" w:hAnsi="Calibri" w:cs="Calibri"/>
                <w:bCs/>
                <w:color w:val="000000" w:themeColor="text1"/>
              </w:rPr>
              <w:t>Álvarez</w:t>
            </w:r>
            <w:r w:rsidRPr="000964B4">
              <w:rPr>
                <w:rFonts w:ascii="Calibri" w:hAnsi="Calibri" w:cs="Calibri"/>
                <w:bCs/>
                <w:color w:val="000000" w:themeColor="text1"/>
              </w:rPr>
              <w:t xml:space="preserve"> </w:t>
            </w:r>
          </w:p>
          <w:p w14:paraId="0B0F0802" w14:textId="16454E82" w:rsidR="001838BA" w:rsidRPr="000964B4" w:rsidRDefault="001838BA" w:rsidP="000F7CFA">
            <w:pPr>
              <w:rPr>
                <w:rFonts w:ascii="Calibri" w:hAnsi="Calibri" w:cs="Calibri"/>
                <w:bCs/>
                <w:color w:val="000000" w:themeColor="text1"/>
              </w:rPr>
            </w:pPr>
            <w:r w:rsidRPr="000964B4">
              <w:rPr>
                <w:rFonts w:ascii="Calibri" w:hAnsi="Calibri" w:cs="Calibri"/>
                <w:bCs/>
                <w:color w:val="000000" w:themeColor="text1"/>
              </w:rPr>
              <w:t xml:space="preserve">Madely Betancourt </w:t>
            </w:r>
            <w:r w:rsidR="00CC4623" w:rsidRPr="000964B4">
              <w:rPr>
                <w:rFonts w:ascii="Calibri" w:hAnsi="Calibri" w:cs="Calibri"/>
                <w:bCs/>
                <w:color w:val="000000" w:themeColor="text1"/>
              </w:rPr>
              <w:t>(líder de grupo)</w:t>
            </w:r>
          </w:p>
          <w:p w14:paraId="1B85EFF2" w14:textId="6620E02F" w:rsidR="001838BA" w:rsidRPr="000964B4" w:rsidRDefault="001838BA" w:rsidP="000F7CFA">
            <w:pPr>
              <w:rPr>
                <w:rFonts w:ascii="Calibri" w:hAnsi="Calibri" w:cs="Calibri"/>
                <w:bCs/>
                <w:color w:val="000000" w:themeColor="text1"/>
              </w:rPr>
            </w:pPr>
            <w:r w:rsidRPr="000964B4">
              <w:rPr>
                <w:rFonts w:ascii="Calibri" w:hAnsi="Calibri" w:cs="Calibri"/>
                <w:bCs/>
                <w:color w:val="000000" w:themeColor="text1"/>
              </w:rPr>
              <w:t xml:space="preserve">Luis Carvajal </w:t>
            </w:r>
          </w:p>
          <w:p w14:paraId="11B4D2C7" w14:textId="77777777" w:rsidR="001838BA" w:rsidRPr="000964B4" w:rsidRDefault="001838BA" w:rsidP="000F7CFA">
            <w:pPr>
              <w:rPr>
                <w:rFonts w:ascii="Calibri" w:hAnsi="Calibri" w:cs="Calibri"/>
                <w:bCs/>
                <w:color w:val="000000" w:themeColor="text1"/>
              </w:rPr>
            </w:pPr>
            <w:r w:rsidRPr="000964B4">
              <w:rPr>
                <w:rFonts w:ascii="Calibri" w:hAnsi="Calibri" w:cs="Calibri"/>
                <w:bCs/>
                <w:color w:val="000000" w:themeColor="text1"/>
              </w:rPr>
              <w:t xml:space="preserve">Johanna Molina </w:t>
            </w:r>
          </w:p>
          <w:p w14:paraId="6159857B" w14:textId="20E1D471" w:rsidR="000F7CFA" w:rsidRPr="000964B4" w:rsidRDefault="001838BA" w:rsidP="001838BA">
            <w:pPr>
              <w:rPr>
                <w:rFonts w:ascii="Calibri" w:hAnsi="Calibri" w:cs="Calibri"/>
                <w:bCs/>
                <w:color w:val="000000" w:themeColor="text1"/>
              </w:rPr>
            </w:pPr>
            <w:r w:rsidRPr="000964B4">
              <w:rPr>
                <w:rFonts w:ascii="Calibri" w:hAnsi="Calibri" w:cs="Calibri"/>
                <w:bCs/>
                <w:color w:val="000000" w:themeColor="text1"/>
              </w:rPr>
              <w:t xml:space="preserve">Carlos puco </w:t>
            </w:r>
          </w:p>
          <w:p w14:paraId="061A0108" w14:textId="77777777" w:rsidR="001838BA" w:rsidRPr="000964B4" w:rsidRDefault="001838BA" w:rsidP="001838BA">
            <w:pPr>
              <w:rPr>
                <w:rFonts w:ascii="Calibri" w:hAnsi="Calibri" w:cs="Calibri"/>
                <w:bCs/>
                <w:color w:val="000000" w:themeColor="text1"/>
              </w:rPr>
            </w:pPr>
          </w:p>
          <w:p w14:paraId="21A32DF0" w14:textId="58A83430" w:rsidR="000F7CFA" w:rsidRPr="000964B4" w:rsidRDefault="001838BA" w:rsidP="001838BA">
            <w:pPr>
              <w:rPr>
                <w:rFonts w:ascii="Calibri" w:hAnsi="Calibri" w:cs="Calibri"/>
                <w:bCs/>
                <w:color w:val="000000" w:themeColor="text1"/>
              </w:rPr>
            </w:pPr>
            <w:r w:rsidRPr="000964B4">
              <w:rPr>
                <w:rFonts w:ascii="Calibri" w:hAnsi="Calibri" w:cs="Calibri"/>
                <w:bCs/>
                <w:color w:val="000000" w:themeColor="text1"/>
              </w:rPr>
              <w:t xml:space="preserve">Milton </w:t>
            </w:r>
            <w:r w:rsidR="00CC4623" w:rsidRPr="000964B4">
              <w:rPr>
                <w:rFonts w:ascii="Calibri" w:hAnsi="Calibri" w:cs="Calibri"/>
                <w:bCs/>
                <w:color w:val="000000" w:themeColor="text1"/>
              </w:rPr>
              <w:t>Bermúdez</w:t>
            </w:r>
            <w:r w:rsidRPr="000964B4">
              <w:rPr>
                <w:rFonts w:ascii="Calibri" w:hAnsi="Calibri" w:cs="Calibri"/>
                <w:bCs/>
                <w:color w:val="000000" w:themeColor="text1"/>
              </w:rPr>
              <w:t xml:space="preserve"> Moreira</w:t>
            </w:r>
            <w:r w:rsidR="00CC4623" w:rsidRPr="000964B4">
              <w:rPr>
                <w:rFonts w:ascii="Calibri" w:hAnsi="Calibri" w:cs="Calibri"/>
                <w:bCs/>
                <w:color w:val="000000" w:themeColor="text1"/>
              </w:rPr>
              <w:t xml:space="preserve"> (dueño y beneficiario del negocio)</w:t>
            </w:r>
          </w:p>
          <w:p w14:paraId="4262A36A" w14:textId="482DD723" w:rsidR="001838BA" w:rsidRPr="00CC4623" w:rsidRDefault="001838BA" w:rsidP="00D92607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</w:p>
        </w:tc>
      </w:tr>
      <w:tr w:rsidR="00CC4623" w:rsidRPr="00CC4623" w14:paraId="2ED645FC" w14:textId="77777777" w:rsidTr="002A5169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shd w:val="clear" w:color="auto" w:fill="C6D9F1"/>
            <w:vAlign w:val="center"/>
          </w:tcPr>
          <w:p w14:paraId="45DF9EA7" w14:textId="77777777" w:rsidR="005837D8" w:rsidRPr="00CC4623" w:rsidRDefault="000F7CFA" w:rsidP="00D92607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ORDEN DEL DÍA</w:t>
            </w:r>
          </w:p>
        </w:tc>
      </w:tr>
      <w:tr w:rsidR="00CC4623" w:rsidRPr="00CC4623" w14:paraId="26820911" w14:textId="77777777" w:rsidTr="002A5169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vAlign w:val="center"/>
          </w:tcPr>
          <w:p w14:paraId="6D479BCD" w14:textId="143EA26F" w:rsidR="004B26BB" w:rsidRPr="000964B4" w:rsidRDefault="004D524B" w:rsidP="001C34F1">
            <w:pPr>
              <w:numPr>
                <w:ilvl w:val="0"/>
                <w:numId w:val="27"/>
              </w:numPr>
              <w:rPr>
                <w:rFonts w:ascii="Calibri" w:hAnsi="Calibri" w:cs="Calibri"/>
                <w:bCs/>
                <w:color w:val="000000" w:themeColor="text1"/>
              </w:rPr>
            </w:pPr>
            <w:r w:rsidRPr="000964B4">
              <w:rPr>
                <w:rFonts w:ascii="Calibri" w:hAnsi="Calibri" w:cs="Calibri"/>
                <w:bCs/>
                <w:color w:val="000000" w:themeColor="text1"/>
              </w:rPr>
              <w:t xml:space="preserve">     </w:t>
            </w:r>
            <w:r w:rsidR="001838BA" w:rsidRPr="000964B4">
              <w:rPr>
                <w:rFonts w:ascii="Calibri" w:hAnsi="Calibri" w:cs="Calibri"/>
                <w:bCs/>
                <w:color w:val="000000" w:themeColor="text1"/>
              </w:rPr>
              <w:t>Bienvenida y presentaciones</w:t>
            </w:r>
          </w:p>
          <w:p w14:paraId="6F30FDB5" w14:textId="02FF2155" w:rsidR="004D524B" w:rsidRPr="000964B4" w:rsidRDefault="004D524B" w:rsidP="001C34F1">
            <w:pPr>
              <w:numPr>
                <w:ilvl w:val="0"/>
                <w:numId w:val="27"/>
              </w:numPr>
              <w:rPr>
                <w:rFonts w:ascii="Calibri" w:hAnsi="Calibri" w:cs="Calibri"/>
                <w:bCs/>
                <w:color w:val="000000" w:themeColor="text1"/>
              </w:rPr>
            </w:pPr>
            <w:r w:rsidRPr="000964B4">
              <w:rPr>
                <w:rFonts w:ascii="Calibri" w:hAnsi="Calibri" w:cs="Calibri"/>
                <w:bCs/>
                <w:color w:val="000000" w:themeColor="text1"/>
              </w:rPr>
              <w:t xml:space="preserve">     </w:t>
            </w:r>
            <w:r w:rsidR="001838BA" w:rsidRPr="000964B4">
              <w:rPr>
                <w:rFonts w:ascii="Calibri" w:hAnsi="Calibri" w:cs="Calibri"/>
                <w:bCs/>
                <w:color w:val="000000" w:themeColor="text1"/>
              </w:rPr>
              <w:t>Preguntas dirigidas al dueño de DIDEB</w:t>
            </w:r>
          </w:p>
          <w:p w14:paraId="54AD194A" w14:textId="77777777" w:rsidR="004D524B" w:rsidRPr="000964B4" w:rsidRDefault="004D524B" w:rsidP="001C34F1">
            <w:pPr>
              <w:numPr>
                <w:ilvl w:val="0"/>
                <w:numId w:val="27"/>
              </w:numPr>
              <w:rPr>
                <w:rFonts w:ascii="Calibri" w:hAnsi="Calibri" w:cs="Calibri"/>
                <w:bCs/>
                <w:color w:val="000000" w:themeColor="text1"/>
              </w:rPr>
            </w:pPr>
            <w:r w:rsidRPr="000964B4">
              <w:rPr>
                <w:rFonts w:ascii="Calibri" w:hAnsi="Calibri" w:cs="Calibri"/>
                <w:bCs/>
                <w:color w:val="000000" w:themeColor="text1"/>
              </w:rPr>
              <w:t xml:space="preserve">   </w:t>
            </w:r>
            <w:r w:rsidR="001838BA" w:rsidRPr="000964B4">
              <w:rPr>
                <w:rFonts w:ascii="Calibri" w:hAnsi="Calibri" w:cs="Calibri"/>
                <w:bCs/>
                <w:color w:val="000000" w:themeColor="text1"/>
              </w:rPr>
              <w:t xml:space="preserve">  Propuesta del sistema de solución</w:t>
            </w:r>
          </w:p>
          <w:p w14:paraId="4581FADF" w14:textId="4F937099" w:rsidR="001838BA" w:rsidRPr="00CC4623" w:rsidRDefault="001838BA" w:rsidP="001C34F1">
            <w:pPr>
              <w:numPr>
                <w:ilvl w:val="0"/>
                <w:numId w:val="27"/>
              </w:numPr>
              <w:rPr>
                <w:rFonts w:ascii="Calibri" w:hAnsi="Calibri" w:cs="Calibri"/>
                <w:b/>
                <w:color w:val="000000" w:themeColor="text1"/>
              </w:rPr>
            </w:pPr>
            <w:r w:rsidRPr="000964B4">
              <w:rPr>
                <w:rFonts w:ascii="Calibri" w:hAnsi="Calibri" w:cs="Calibri"/>
                <w:bCs/>
                <w:color w:val="000000" w:themeColor="text1"/>
              </w:rPr>
              <w:t xml:space="preserve">     Resolución de dudas finales</w:t>
            </w:r>
            <w:r w:rsidRPr="00CC4623">
              <w:rPr>
                <w:rFonts w:ascii="Calibri" w:hAnsi="Calibri" w:cs="Calibri"/>
                <w:b/>
                <w:color w:val="000000" w:themeColor="text1"/>
              </w:rPr>
              <w:t xml:space="preserve"> </w:t>
            </w:r>
          </w:p>
        </w:tc>
      </w:tr>
      <w:tr w:rsidR="00CC4623" w:rsidRPr="00CC4623" w14:paraId="28E15428" w14:textId="77777777" w:rsidTr="002A5169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shd w:val="clear" w:color="auto" w:fill="C6D9F1"/>
            <w:vAlign w:val="center"/>
          </w:tcPr>
          <w:p w14:paraId="65A292A9" w14:textId="77777777" w:rsidR="00A06AE1" w:rsidRPr="00CC4623" w:rsidRDefault="00F63314" w:rsidP="0092778C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DE</w:t>
            </w:r>
            <w:r w:rsidR="0092778C" w:rsidRPr="00CC4623">
              <w:rPr>
                <w:rFonts w:ascii="Calibri" w:hAnsi="Calibri" w:cs="Calibri"/>
                <w:b/>
                <w:color w:val="000000" w:themeColor="text1"/>
              </w:rPr>
              <w:t>SARROLLO DE LA REUNIÓN</w:t>
            </w:r>
          </w:p>
        </w:tc>
      </w:tr>
      <w:tr w:rsidR="00CC4623" w:rsidRPr="00CC4623" w14:paraId="384556E7" w14:textId="77777777" w:rsidTr="002A5169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vAlign w:val="center"/>
          </w:tcPr>
          <w:p w14:paraId="6766588C" w14:textId="77777777" w:rsidR="00E54C4B" w:rsidRPr="00CC4623" w:rsidRDefault="00E54C4B" w:rsidP="00A73F43">
            <w:pPr>
              <w:rPr>
                <w:rFonts w:ascii="Calibri" w:hAnsi="Calibri" w:cs="Calibri"/>
                <w:color w:val="000000" w:themeColor="text1"/>
              </w:rPr>
            </w:pPr>
          </w:p>
          <w:p w14:paraId="5C5FE0C7" w14:textId="584B1ABC" w:rsidR="0092778C" w:rsidRPr="00CC4623" w:rsidRDefault="0092778C" w:rsidP="0092778C">
            <w:pPr>
              <w:ind w:left="360"/>
              <w:jc w:val="both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Instalación.</w:t>
            </w:r>
          </w:p>
          <w:p w14:paraId="544D9116" w14:textId="758E1C5A" w:rsidR="001838BA" w:rsidRPr="00CC4623" w:rsidRDefault="001838BA" w:rsidP="0092778C">
            <w:pPr>
              <w:ind w:left="360"/>
              <w:jc w:val="both"/>
              <w:rPr>
                <w:rFonts w:ascii="Calibri" w:hAnsi="Calibri" w:cs="Calibri"/>
                <w:color w:val="000000" w:themeColor="text1"/>
              </w:rPr>
            </w:pPr>
            <w:r w:rsidRPr="00CC4623">
              <w:rPr>
                <w:rFonts w:ascii="Calibri" w:hAnsi="Calibri" w:cs="Calibri"/>
                <w:color w:val="000000" w:themeColor="text1"/>
              </w:rPr>
              <w:t xml:space="preserve">La reunión se dio vía </w:t>
            </w:r>
            <w:r w:rsidR="001D59AE" w:rsidRPr="00CC4623">
              <w:rPr>
                <w:rFonts w:ascii="Calibri" w:hAnsi="Calibri" w:cs="Calibri"/>
                <w:color w:val="000000" w:themeColor="text1"/>
              </w:rPr>
              <w:t>Google</w:t>
            </w:r>
            <w:r w:rsidRPr="00CC4623">
              <w:rPr>
                <w:rFonts w:ascii="Calibri" w:hAnsi="Calibri" w:cs="Calibri"/>
                <w:color w:val="000000" w:themeColor="text1"/>
              </w:rPr>
              <w:t xml:space="preserve"> meet el día </w:t>
            </w:r>
            <w:r w:rsidR="001D59AE">
              <w:rPr>
                <w:rFonts w:ascii="Calibri" w:hAnsi="Calibri" w:cs="Calibri"/>
                <w:color w:val="000000" w:themeColor="text1"/>
              </w:rPr>
              <w:t>13</w:t>
            </w:r>
            <w:r w:rsidRPr="00CC4623">
              <w:rPr>
                <w:rFonts w:ascii="Calibri" w:hAnsi="Calibri" w:cs="Calibri"/>
                <w:color w:val="000000" w:themeColor="text1"/>
              </w:rPr>
              <w:t xml:space="preserve"> de </w:t>
            </w:r>
            <w:r w:rsidR="00D3109A">
              <w:rPr>
                <w:rFonts w:ascii="Calibri" w:hAnsi="Calibri" w:cs="Calibri"/>
                <w:color w:val="000000" w:themeColor="text1"/>
              </w:rPr>
              <w:t>noviembre</w:t>
            </w:r>
            <w:r w:rsidRPr="00CC4623">
              <w:rPr>
                <w:rFonts w:ascii="Calibri" w:hAnsi="Calibri" w:cs="Calibri"/>
                <w:color w:val="000000" w:themeColor="text1"/>
              </w:rPr>
              <w:t xml:space="preserve"> del 202</w:t>
            </w:r>
            <w:r w:rsidR="00CC4623">
              <w:rPr>
                <w:rFonts w:ascii="Calibri" w:hAnsi="Calibri" w:cs="Calibri"/>
                <w:color w:val="000000" w:themeColor="text1"/>
              </w:rPr>
              <w:t>1 a las 15:30 horas</w:t>
            </w:r>
            <w:r w:rsidRPr="00CC4623">
              <w:rPr>
                <w:rFonts w:ascii="Calibri" w:hAnsi="Calibri" w:cs="Calibri"/>
                <w:color w:val="000000" w:themeColor="text1"/>
              </w:rPr>
              <w:t>.</w:t>
            </w:r>
          </w:p>
          <w:p w14:paraId="011427E0" w14:textId="16CE9035" w:rsidR="001838BA" w:rsidRPr="00CC4623" w:rsidRDefault="001838BA" w:rsidP="0092778C">
            <w:pPr>
              <w:ind w:left="360"/>
              <w:jc w:val="both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Presentación.</w:t>
            </w:r>
          </w:p>
          <w:p w14:paraId="653F1E0A" w14:textId="021A9632" w:rsidR="004D524B" w:rsidRPr="00CC4623" w:rsidRDefault="001838BA" w:rsidP="0092778C">
            <w:pPr>
              <w:ind w:left="360"/>
              <w:jc w:val="both"/>
              <w:rPr>
                <w:rFonts w:ascii="Calibri" w:hAnsi="Calibri" w:cs="Calibri"/>
                <w:color w:val="000000" w:themeColor="text1"/>
              </w:rPr>
            </w:pPr>
            <w:r w:rsidRPr="00CC4623">
              <w:rPr>
                <w:rFonts w:ascii="Calibri" w:hAnsi="Calibri" w:cs="Calibri"/>
                <w:color w:val="000000" w:themeColor="text1"/>
              </w:rPr>
              <w:t xml:space="preserve">La reunión comenzó con la presentación del grupo, dirigida por Madely Betancourt, y un saludo y agradecimiento por su colaboración al dueño del negocio Milton </w:t>
            </w:r>
            <w:r w:rsidR="00CC4623" w:rsidRPr="00CC4623">
              <w:rPr>
                <w:rFonts w:ascii="Calibri" w:hAnsi="Calibri" w:cs="Calibri"/>
                <w:color w:val="000000" w:themeColor="text1"/>
              </w:rPr>
              <w:t>Bermúdez</w:t>
            </w:r>
            <w:r w:rsidRPr="00CC4623">
              <w:rPr>
                <w:rFonts w:ascii="Calibri" w:hAnsi="Calibri" w:cs="Calibri"/>
                <w:color w:val="000000" w:themeColor="text1"/>
              </w:rPr>
              <w:t>.</w:t>
            </w:r>
          </w:p>
          <w:p w14:paraId="47C849B9" w14:textId="69C113C6" w:rsidR="001838BA" w:rsidRPr="00CC4623" w:rsidRDefault="001838BA" w:rsidP="0092778C">
            <w:pPr>
              <w:ind w:left="360"/>
              <w:jc w:val="both"/>
              <w:rPr>
                <w:rFonts w:ascii="Calibri" w:hAnsi="Calibri" w:cs="Calibri"/>
                <w:color w:val="000000" w:themeColor="text1"/>
              </w:rPr>
            </w:pPr>
            <w:r w:rsidRPr="00CC4623">
              <w:rPr>
                <w:rFonts w:ascii="Calibri" w:hAnsi="Calibri" w:cs="Calibri"/>
                <w:color w:val="000000" w:themeColor="text1"/>
              </w:rPr>
              <w:t>Posteriormente comenzaron las preguntas dirigidas hacia Milton, por parte de Johanna Molina, las anotaciones pertinentes fueron realizadas por Sebastián Álvarez, y se resolvieron dudas especificas con respecto al proceso que se realiza en el negocio, en cuanto a ventas y compras de herramientas odontológicas y funcionalidades extras que el dueño del negocio podría creer pertinentes que existan en el sistema.</w:t>
            </w:r>
          </w:p>
          <w:p w14:paraId="337D1AD1" w14:textId="021F6AA3" w:rsidR="00763F83" w:rsidRPr="00CC4623" w:rsidRDefault="000B252B" w:rsidP="00940409">
            <w:pPr>
              <w:ind w:left="360"/>
              <w:jc w:val="both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 xml:space="preserve">Intervención </w:t>
            </w:r>
          </w:p>
          <w:p w14:paraId="0A4A9FFF" w14:textId="1B12CDDD" w:rsidR="00CC4623" w:rsidRPr="00CC4623" w:rsidRDefault="00CC4623" w:rsidP="00940409">
            <w:pPr>
              <w:ind w:left="360"/>
              <w:jc w:val="both"/>
              <w:rPr>
                <w:rFonts w:ascii="Calibri" w:hAnsi="Calibri" w:cs="Calibri"/>
                <w:color w:val="000000" w:themeColor="text1"/>
              </w:rPr>
            </w:pPr>
            <w:r w:rsidRPr="00CC4623">
              <w:rPr>
                <w:rFonts w:ascii="Calibri" w:hAnsi="Calibri" w:cs="Calibri"/>
                <w:color w:val="000000" w:themeColor="text1"/>
              </w:rPr>
              <w:t>La presentación de la idea del producto software de solución fue realizada por Carlos Puco y Luis Carvajal, las dudas con respecto a la solución presentada fueron respondidas por la líder del grupo.</w:t>
            </w:r>
          </w:p>
          <w:p w14:paraId="3B70503B" w14:textId="1CAEE6BF" w:rsidR="00CC4623" w:rsidRPr="00CC4623" w:rsidRDefault="00CC4623" w:rsidP="00CC4623">
            <w:pPr>
              <w:jc w:val="both"/>
              <w:rPr>
                <w:rFonts w:ascii="Calibri" w:hAnsi="Calibri" w:cs="Calibri"/>
                <w:color w:val="000000" w:themeColor="text1"/>
              </w:rPr>
            </w:pPr>
          </w:p>
          <w:p w14:paraId="617A9F7D" w14:textId="77777777" w:rsidR="00940409" w:rsidRPr="00CC4623" w:rsidRDefault="00940409" w:rsidP="00940409">
            <w:pPr>
              <w:ind w:left="360"/>
              <w:jc w:val="both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CC4623" w:rsidRPr="00CC4623" w14:paraId="0D3AA518" w14:textId="77777777" w:rsidTr="002A5169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shd w:val="clear" w:color="auto" w:fill="C6D9F1"/>
            <w:vAlign w:val="center"/>
          </w:tcPr>
          <w:p w14:paraId="5723A340" w14:textId="77777777" w:rsidR="00671D79" w:rsidRPr="00CC4623" w:rsidRDefault="008A2585" w:rsidP="008A2585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 xml:space="preserve">CIERRE </w:t>
            </w:r>
          </w:p>
        </w:tc>
      </w:tr>
      <w:tr w:rsidR="00CC4623" w:rsidRPr="00CC4623" w14:paraId="0BD51C51" w14:textId="77777777" w:rsidTr="002A5169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1DDC5134" w14:textId="61BE0830" w:rsidR="00763F83" w:rsidRPr="00CC4623" w:rsidRDefault="00CC4623" w:rsidP="00940409">
            <w:pPr>
              <w:ind w:left="284"/>
              <w:jc w:val="both"/>
              <w:rPr>
                <w:rFonts w:ascii="Calibri" w:hAnsi="Calibri" w:cs="Calibri"/>
                <w:color w:val="000000" w:themeColor="text1"/>
              </w:rPr>
            </w:pPr>
            <w:r w:rsidRPr="00CC4623">
              <w:rPr>
                <w:rFonts w:ascii="Calibri" w:hAnsi="Calibri" w:cs="Calibri"/>
                <w:color w:val="000000" w:themeColor="text1"/>
              </w:rPr>
              <w:t xml:space="preserve">Finalmente se realizó un agradecimiento especial al señor Milton </w:t>
            </w:r>
            <w:r w:rsidR="00D3109A" w:rsidRPr="00CC4623">
              <w:rPr>
                <w:rFonts w:ascii="Calibri" w:hAnsi="Calibri" w:cs="Calibri"/>
                <w:color w:val="000000" w:themeColor="text1"/>
              </w:rPr>
              <w:t>Bermúdez</w:t>
            </w:r>
            <w:r w:rsidRPr="00CC4623">
              <w:rPr>
                <w:rFonts w:ascii="Calibri" w:hAnsi="Calibri" w:cs="Calibri"/>
                <w:color w:val="000000" w:themeColor="text1"/>
              </w:rPr>
              <w:t xml:space="preserve"> por su asistencia y colaboración y una despedida por cada miembro del grupo </w:t>
            </w:r>
          </w:p>
          <w:p w14:paraId="2823F64F" w14:textId="77777777" w:rsidR="00940409" w:rsidRPr="00CC4623" w:rsidRDefault="00940409" w:rsidP="00940409">
            <w:pPr>
              <w:ind w:left="284"/>
              <w:jc w:val="both"/>
              <w:rPr>
                <w:rFonts w:ascii="Calibri" w:hAnsi="Calibri" w:cs="Calibri"/>
                <w:color w:val="000000" w:themeColor="text1"/>
              </w:rPr>
            </w:pPr>
          </w:p>
          <w:p w14:paraId="06ACF3F1" w14:textId="77777777" w:rsidR="00940409" w:rsidRPr="00CC4623" w:rsidRDefault="00940409" w:rsidP="00940409">
            <w:pPr>
              <w:ind w:left="284"/>
              <w:jc w:val="both"/>
              <w:rPr>
                <w:rFonts w:ascii="Calibri" w:hAnsi="Calibri" w:cs="Calibri"/>
                <w:color w:val="000000" w:themeColor="text1"/>
              </w:rPr>
            </w:pPr>
          </w:p>
          <w:p w14:paraId="341723B7" w14:textId="77777777" w:rsidR="00940409" w:rsidRPr="00CC4623" w:rsidRDefault="00940409" w:rsidP="00940409">
            <w:pPr>
              <w:ind w:left="284"/>
              <w:jc w:val="both"/>
              <w:rPr>
                <w:rFonts w:ascii="Calibri" w:hAnsi="Calibri" w:cs="Calibri"/>
                <w:color w:val="000000" w:themeColor="text1"/>
              </w:rPr>
            </w:pPr>
          </w:p>
          <w:p w14:paraId="76C20209" w14:textId="77777777" w:rsidR="00940409" w:rsidRPr="00CC4623" w:rsidRDefault="00940409" w:rsidP="00940409">
            <w:pPr>
              <w:ind w:left="284"/>
              <w:jc w:val="both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CC4623" w:rsidRPr="00CC4623" w14:paraId="283FDAD9" w14:textId="77777777" w:rsidTr="002A5169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shd w:val="clear" w:color="auto" w:fill="C6D9F1"/>
            <w:vAlign w:val="center"/>
          </w:tcPr>
          <w:p w14:paraId="09AC0B72" w14:textId="77777777" w:rsidR="0092778C" w:rsidRPr="00CC4623" w:rsidRDefault="00940409" w:rsidP="00D92607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bookmarkStart w:id="1" w:name="_Hlk532482064"/>
            <w:r w:rsidRPr="00CC4623">
              <w:rPr>
                <w:rFonts w:ascii="Calibri" w:hAnsi="Calibri" w:cs="Calibri"/>
                <w:b/>
                <w:color w:val="000000" w:themeColor="text1"/>
              </w:rPr>
              <w:lastRenderedPageBreak/>
              <w:t xml:space="preserve">ACUERDOS / </w:t>
            </w:r>
            <w:r w:rsidR="0092778C" w:rsidRPr="00CC4623">
              <w:rPr>
                <w:rFonts w:ascii="Calibri" w:hAnsi="Calibri" w:cs="Calibri"/>
                <w:b/>
                <w:color w:val="000000" w:themeColor="text1"/>
              </w:rPr>
              <w:t>COMPROMISOS</w:t>
            </w:r>
          </w:p>
        </w:tc>
      </w:tr>
      <w:tr w:rsidR="001D59AE" w:rsidRPr="00F45E10" w14:paraId="39D2CD81" w14:textId="77777777" w:rsidTr="001D59AE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13BD2078" w14:textId="300F3E19" w:rsidR="001D59AE" w:rsidRPr="00675445" w:rsidRDefault="001D59AE" w:rsidP="001D59AE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Calibri"/>
                <w:b/>
                <w:color w:val="000000" w:themeColor="text1"/>
              </w:rPr>
            </w:pPr>
            <w:r>
              <w:rPr>
                <w:rFonts w:ascii="Calibri" w:hAnsi="Calibri" w:cs="Calibri"/>
                <w:bCs/>
                <w:color w:val="000000" w:themeColor="text1"/>
              </w:rPr>
              <w:t>Se logro aclarar las preguntas que se tenía sobre el negocio.</w:t>
            </w:r>
          </w:p>
          <w:p w14:paraId="53CE2178" w14:textId="230BEF75" w:rsidR="00675445" w:rsidRPr="001D59AE" w:rsidRDefault="00675445" w:rsidP="001D59AE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Calibri"/>
                <w:b/>
                <w:color w:val="000000" w:themeColor="text1"/>
              </w:rPr>
            </w:pPr>
            <w:r>
              <w:rPr>
                <w:rFonts w:ascii="Calibri" w:hAnsi="Calibri" w:cs="Calibri"/>
                <w:bCs/>
                <w:color w:val="000000" w:themeColor="text1"/>
              </w:rPr>
              <w:t>Propuesta de sistema para gestionar negocio.</w:t>
            </w:r>
          </w:p>
          <w:p w14:paraId="4FD502A1" w14:textId="49C5A245" w:rsidR="001D59AE" w:rsidRPr="001D59AE" w:rsidRDefault="001D59AE" w:rsidP="001D59AE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Calibri"/>
                <w:bCs/>
                <w:color w:val="000000" w:themeColor="text1"/>
              </w:rPr>
            </w:pPr>
            <w:r w:rsidRPr="001D59AE">
              <w:rPr>
                <w:rFonts w:ascii="Calibri" w:hAnsi="Calibri" w:cs="Calibri"/>
                <w:bCs/>
                <w:color w:val="000000" w:themeColor="text1"/>
              </w:rPr>
              <w:t xml:space="preserve">Se logro identificar </w:t>
            </w:r>
            <w:r w:rsidR="00F45E10">
              <w:rPr>
                <w:rFonts w:ascii="Calibri" w:hAnsi="Calibri" w:cs="Calibri"/>
                <w:bCs/>
                <w:color w:val="000000" w:themeColor="text1"/>
              </w:rPr>
              <w:t>los principales requerimientos funcionales del negocio.</w:t>
            </w:r>
          </w:p>
        </w:tc>
      </w:tr>
      <w:bookmarkEnd w:id="1"/>
      <w:tr w:rsidR="00CC4623" w:rsidRPr="00CC4623" w14:paraId="7A58E01D" w14:textId="77777777" w:rsidTr="002A5169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3288" w:type="pct"/>
            <w:gridSpan w:val="5"/>
            <w:shd w:val="clear" w:color="auto" w:fill="C6D9F1"/>
            <w:vAlign w:val="center"/>
          </w:tcPr>
          <w:p w14:paraId="34BB86C8" w14:textId="77777777" w:rsidR="00C1586E" w:rsidRPr="00CC4623" w:rsidRDefault="00F63314" w:rsidP="00D92607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TAREAS</w:t>
            </w:r>
          </w:p>
          <w:p w14:paraId="192E793B" w14:textId="77777777" w:rsidR="00C1586E" w:rsidRPr="00CC4623" w:rsidRDefault="00C1586E" w:rsidP="00D92607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1037" w:type="pct"/>
            <w:shd w:val="clear" w:color="auto" w:fill="C6D9F1"/>
            <w:vAlign w:val="center"/>
          </w:tcPr>
          <w:p w14:paraId="26ED865B" w14:textId="77777777" w:rsidR="00C1586E" w:rsidRPr="00CC4623" w:rsidRDefault="00F63314" w:rsidP="00D92607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RESPONSABLE</w:t>
            </w:r>
          </w:p>
          <w:p w14:paraId="01481433" w14:textId="77777777" w:rsidR="00C1586E" w:rsidRPr="00CC4623" w:rsidRDefault="00C1586E" w:rsidP="00D92607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675" w:type="pct"/>
            <w:shd w:val="clear" w:color="auto" w:fill="C6D9F1"/>
            <w:vAlign w:val="center"/>
          </w:tcPr>
          <w:p w14:paraId="453B926A" w14:textId="77777777" w:rsidR="00C1586E" w:rsidRPr="00CC4623" w:rsidRDefault="00F63314" w:rsidP="00D92607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FECHA</w:t>
            </w:r>
          </w:p>
          <w:p w14:paraId="196CB498" w14:textId="77777777" w:rsidR="00C1586E" w:rsidRPr="00CC4623" w:rsidRDefault="00C1586E" w:rsidP="00D92607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</w:p>
        </w:tc>
      </w:tr>
      <w:tr w:rsidR="00CC4623" w:rsidRPr="00CC4623" w14:paraId="0FF221EC" w14:textId="77777777" w:rsidTr="002A5169">
        <w:tblPrEx>
          <w:tblCellMar>
            <w:left w:w="70" w:type="dxa"/>
            <w:right w:w="70" w:type="dxa"/>
          </w:tblCellMar>
        </w:tblPrEx>
        <w:trPr>
          <w:trHeight w:val="567"/>
        </w:trPr>
        <w:tc>
          <w:tcPr>
            <w:tcW w:w="3288" w:type="pct"/>
            <w:gridSpan w:val="5"/>
            <w:vAlign w:val="center"/>
          </w:tcPr>
          <w:p w14:paraId="3E9AC1E1" w14:textId="340D80EF" w:rsidR="008F4DAA" w:rsidRPr="008B01EF" w:rsidRDefault="00CC4623" w:rsidP="008B01EF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8B01EF">
              <w:rPr>
                <w:rFonts w:ascii="Calibri" w:hAnsi="Calibri" w:cs="Calibri"/>
                <w:color w:val="000000" w:themeColor="text1"/>
              </w:rPr>
              <w:t>Presentación, despedida y agradecimiento</w:t>
            </w:r>
          </w:p>
        </w:tc>
        <w:tc>
          <w:tcPr>
            <w:tcW w:w="1037" w:type="pct"/>
            <w:vAlign w:val="center"/>
          </w:tcPr>
          <w:p w14:paraId="520CACA1" w14:textId="6F3A24F6" w:rsidR="008F4DAA" w:rsidRPr="008B01EF" w:rsidRDefault="00CC4623" w:rsidP="008B01EF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8B01EF">
              <w:rPr>
                <w:rFonts w:ascii="Calibri" w:hAnsi="Calibri" w:cs="Calibri"/>
                <w:color w:val="000000" w:themeColor="text1"/>
              </w:rPr>
              <w:t>Madely Betancourt</w:t>
            </w:r>
          </w:p>
        </w:tc>
        <w:tc>
          <w:tcPr>
            <w:tcW w:w="675" w:type="pct"/>
            <w:vAlign w:val="center"/>
          </w:tcPr>
          <w:p w14:paraId="4B4778CD" w14:textId="2758A8F9" w:rsidR="008F4DAA" w:rsidRPr="008B01EF" w:rsidRDefault="00CC4623" w:rsidP="00D92607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8B01EF">
              <w:rPr>
                <w:rFonts w:ascii="Calibri" w:hAnsi="Calibri" w:cs="Calibri"/>
                <w:color w:val="000000" w:themeColor="text1"/>
              </w:rPr>
              <w:t>21/12/21</w:t>
            </w:r>
          </w:p>
        </w:tc>
      </w:tr>
      <w:tr w:rsidR="00CC4623" w:rsidRPr="00CC4623" w14:paraId="1FB0D0AF" w14:textId="77777777" w:rsidTr="002A5169">
        <w:tblPrEx>
          <w:tblCellMar>
            <w:left w:w="70" w:type="dxa"/>
            <w:right w:w="70" w:type="dxa"/>
          </w:tblCellMar>
        </w:tblPrEx>
        <w:trPr>
          <w:trHeight w:val="567"/>
        </w:trPr>
        <w:tc>
          <w:tcPr>
            <w:tcW w:w="3288" w:type="pct"/>
            <w:gridSpan w:val="5"/>
            <w:vAlign w:val="center"/>
          </w:tcPr>
          <w:p w14:paraId="570C1F38" w14:textId="3F50776B" w:rsidR="000418E4" w:rsidRPr="008B01EF" w:rsidRDefault="008B01EF" w:rsidP="008B01EF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8B01EF">
              <w:rPr>
                <w:rFonts w:ascii="Calibri" w:hAnsi="Calibri" w:cs="Calibri"/>
                <w:color w:val="000000" w:themeColor="text1"/>
              </w:rPr>
              <w:t>Lectura de preguntas</w:t>
            </w:r>
          </w:p>
        </w:tc>
        <w:tc>
          <w:tcPr>
            <w:tcW w:w="1037" w:type="pct"/>
            <w:vAlign w:val="center"/>
          </w:tcPr>
          <w:p w14:paraId="071681F0" w14:textId="2FE38A44" w:rsidR="000418E4" w:rsidRPr="008B01EF" w:rsidRDefault="008B01EF" w:rsidP="008B01EF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8B01EF">
              <w:rPr>
                <w:rFonts w:ascii="Calibri" w:hAnsi="Calibri" w:cs="Calibri"/>
                <w:color w:val="000000" w:themeColor="text1"/>
              </w:rPr>
              <w:t>Johanna Molina</w:t>
            </w:r>
          </w:p>
        </w:tc>
        <w:tc>
          <w:tcPr>
            <w:tcW w:w="675" w:type="pct"/>
            <w:vAlign w:val="center"/>
          </w:tcPr>
          <w:p w14:paraId="05837875" w14:textId="71356947" w:rsidR="000418E4" w:rsidRPr="008B01EF" w:rsidRDefault="008B01EF" w:rsidP="00D92607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8B01EF">
              <w:rPr>
                <w:rFonts w:ascii="Calibri" w:hAnsi="Calibri" w:cs="Calibri"/>
                <w:color w:val="000000" w:themeColor="text1"/>
              </w:rPr>
              <w:t>21/12/21</w:t>
            </w:r>
          </w:p>
        </w:tc>
      </w:tr>
      <w:tr w:rsidR="00CC4623" w:rsidRPr="00CC4623" w14:paraId="06365762" w14:textId="77777777" w:rsidTr="002A5169">
        <w:tblPrEx>
          <w:tblCellMar>
            <w:left w:w="70" w:type="dxa"/>
            <w:right w:w="70" w:type="dxa"/>
          </w:tblCellMar>
        </w:tblPrEx>
        <w:trPr>
          <w:trHeight w:val="567"/>
        </w:trPr>
        <w:tc>
          <w:tcPr>
            <w:tcW w:w="3288" w:type="pct"/>
            <w:gridSpan w:val="5"/>
            <w:vAlign w:val="center"/>
          </w:tcPr>
          <w:p w14:paraId="5D429B8B" w14:textId="0D02110D" w:rsidR="0008409C" w:rsidRPr="008B01EF" w:rsidRDefault="008B01EF" w:rsidP="008B01EF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8B01EF">
              <w:rPr>
                <w:rFonts w:ascii="Calibri" w:hAnsi="Calibri" w:cs="Calibri"/>
                <w:color w:val="000000" w:themeColor="text1"/>
              </w:rPr>
              <w:t>Registro de notas de toda la reunión</w:t>
            </w:r>
          </w:p>
        </w:tc>
        <w:tc>
          <w:tcPr>
            <w:tcW w:w="1037" w:type="pct"/>
            <w:vAlign w:val="center"/>
          </w:tcPr>
          <w:p w14:paraId="5F5618C2" w14:textId="7C03397D" w:rsidR="0008409C" w:rsidRPr="008B01EF" w:rsidRDefault="008B01EF" w:rsidP="008B01EF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8B01EF">
              <w:rPr>
                <w:rFonts w:ascii="Calibri" w:hAnsi="Calibri" w:cs="Calibri"/>
                <w:color w:val="000000" w:themeColor="text1"/>
              </w:rPr>
              <w:t>Sebastián Álvarez</w:t>
            </w:r>
          </w:p>
        </w:tc>
        <w:tc>
          <w:tcPr>
            <w:tcW w:w="675" w:type="pct"/>
            <w:vAlign w:val="center"/>
          </w:tcPr>
          <w:p w14:paraId="0500AE96" w14:textId="1C962EF2" w:rsidR="0008409C" w:rsidRPr="008B01EF" w:rsidRDefault="008B01EF" w:rsidP="00D92607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8B01EF">
              <w:rPr>
                <w:rFonts w:ascii="Calibri" w:hAnsi="Calibri" w:cs="Calibri"/>
                <w:color w:val="000000" w:themeColor="text1"/>
              </w:rPr>
              <w:t>25/12/21</w:t>
            </w:r>
          </w:p>
        </w:tc>
      </w:tr>
      <w:tr w:rsidR="008B01EF" w:rsidRPr="00CC4623" w14:paraId="766A3E1E" w14:textId="77777777" w:rsidTr="002A5169">
        <w:tblPrEx>
          <w:tblCellMar>
            <w:left w:w="70" w:type="dxa"/>
            <w:right w:w="70" w:type="dxa"/>
          </w:tblCellMar>
        </w:tblPrEx>
        <w:trPr>
          <w:trHeight w:val="567"/>
        </w:trPr>
        <w:tc>
          <w:tcPr>
            <w:tcW w:w="3288" w:type="pct"/>
            <w:gridSpan w:val="5"/>
            <w:vAlign w:val="center"/>
          </w:tcPr>
          <w:p w14:paraId="6DC3087D" w14:textId="1BA0F10C" w:rsidR="008B01EF" w:rsidRPr="008B01EF" w:rsidRDefault="008B01EF" w:rsidP="008B01EF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8B01EF">
              <w:rPr>
                <w:rFonts w:ascii="Calibri" w:hAnsi="Calibri" w:cs="Calibri"/>
                <w:color w:val="000000" w:themeColor="text1"/>
              </w:rPr>
              <w:t>Presentación del de la idea solución del producto software</w:t>
            </w:r>
          </w:p>
        </w:tc>
        <w:tc>
          <w:tcPr>
            <w:tcW w:w="1037" w:type="pct"/>
            <w:vAlign w:val="center"/>
          </w:tcPr>
          <w:p w14:paraId="6E29A4F5" w14:textId="084C184E" w:rsidR="008B01EF" w:rsidRPr="008B01EF" w:rsidRDefault="008B01EF" w:rsidP="008B01EF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8B01EF">
              <w:rPr>
                <w:rFonts w:ascii="Calibri" w:hAnsi="Calibri" w:cs="Calibri"/>
                <w:color w:val="000000" w:themeColor="text1"/>
              </w:rPr>
              <w:t>Carlos Puco y Luis Carvajal</w:t>
            </w:r>
          </w:p>
        </w:tc>
        <w:tc>
          <w:tcPr>
            <w:tcW w:w="675" w:type="pct"/>
            <w:vAlign w:val="center"/>
          </w:tcPr>
          <w:p w14:paraId="4EAA4D74" w14:textId="2914BD88" w:rsidR="008B01EF" w:rsidRPr="008B01EF" w:rsidRDefault="008B01EF" w:rsidP="008B01EF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8B01EF">
              <w:rPr>
                <w:rFonts w:ascii="Calibri" w:hAnsi="Calibri" w:cs="Calibri"/>
                <w:color w:val="000000" w:themeColor="text1"/>
              </w:rPr>
              <w:t>21/12/21</w:t>
            </w:r>
          </w:p>
        </w:tc>
      </w:tr>
      <w:tr w:rsidR="008B01EF" w:rsidRPr="00CC4623" w14:paraId="3B0C6B7E" w14:textId="77777777" w:rsidTr="002A5169">
        <w:tblPrEx>
          <w:tblCellMar>
            <w:left w:w="70" w:type="dxa"/>
            <w:right w:w="70" w:type="dxa"/>
          </w:tblCellMar>
        </w:tblPrEx>
        <w:trPr>
          <w:trHeight w:val="150"/>
        </w:trPr>
        <w:tc>
          <w:tcPr>
            <w:tcW w:w="707" w:type="pct"/>
            <w:vMerge w:val="restart"/>
            <w:shd w:val="clear" w:color="auto" w:fill="C6D9F1"/>
            <w:vAlign w:val="center"/>
          </w:tcPr>
          <w:p w14:paraId="2CF01112" w14:textId="77777777" w:rsidR="008B01EF" w:rsidRPr="00CC4623" w:rsidRDefault="008B01EF" w:rsidP="008B01EF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PRÓXIMA REUNIÓN</w:t>
            </w:r>
          </w:p>
        </w:tc>
        <w:tc>
          <w:tcPr>
            <w:tcW w:w="1143" w:type="pct"/>
            <w:gridSpan w:val="2"/>
            <w:shd w:val="clear" w:color="auto" w:fill="C6D9F1"/>
            <w:vAlign w:val="center"/>
          </w:tcPr>
          <w:p w14:paraId="10CBBCAE" w14:textId="77777777" w:rsidR="008B01EF" w:rsidRPr="00CC4623" w:rsidRDefault="008B01EF" w:rsidP="008B01EF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FECHA</w:t>
            </w:r>
          </w:p>
        </w:tc>
        <w:tc>
          <w:tcPr>
            <w:tcW w:w="643" w:type="pct"/>
            <w:shd w:val="clear" w:color="auto" w:fill="C6D9F1"/>
            <w:vAlign w:val="center"/>
          </w:tcPr>
          <w:p w14:paraId="73120A38" w14:textId="77777777" w:rsidR="008B01EF" w:rsidRPr="00CC4623" w:rsidRDefault="008B01EF" w:rsidP="008B01EF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HORA</w:t>
            </w:r>
          </w:p>
        </w:tc>
        <w:tc>
          <w:tcPr>
            <w:tcW w:w="2507" w:type="pct"/>
            <w:gridSpan w:val="3"/>
            <w:shd w:val="clear" w:color="auto" w:fill="C6D9F1"/>
            <w:vAlign w:val="center"/>
          </w:tcPr>
          <w:p w14:paraId="161EEA3A" w14:textId="77777777" w:rsidR="008B01EF" w:rsidRPr="00CC4623" w:rsidRDefault="008B01EF" w:rsidP="008B01EF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LUGAR</w:t>
            </w:r>
          </w:p>
        </w:tc>
      </w:tr>
      <w:tr w:rsidR="008B01EF" w:rsidRPr="00CC4623" w14:paraId="69FCA120" w14:textId="77777777" w:rsidTr="002A5169">
        <w:tblPrEx>
          <w:tblCellMar>
            <w:left w:w="70" w:type="dxa"/>
            <w:right w:w="70" w:type="dxa"/>
          </w:tblCellMar>
        </w:tblPrEx>
        <w:trPr>
          <w:trHeight w:val="150"/>
        </w:trPr>
        <w:tc>
          <w:tcPr>
            <w:tcW w:w="707" w:type="pct"/>
            <w:vMerge/>
            <w:shd w:val="clear" w:color="auto" w:fill="C6D9F1"/>
            <w:vAlign w:val="center"/>
          </w:tcPr>
          <w:p w14:paraId="668491FE" w14:textId="77777777" w:rsidR="008B01EF" w:rsidRPr="00CC4623" w:rsidRDefault="008B01EF" w:rsidP="008B01EF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1143" w:type="pct"/>
            <w:gridSpan w:val="2"/>
            <w:vAlign w:val="center"/>
          </w:tcPr>
          <w:p w14:paraId="06E1B995" w14:textId="690B168E" w:rsidR="008B01EF" w:rsidRPr="00CC4623" w:rsidRDefault="00F45E10" w:rsidP="008B01EF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color w:val="000000" w:themeColor="text1"/>
              </w:rPr>
              <w:t>22</w:t>
            </w:r>
            <w:r w:rsidR="008B01EF">
              <w:rPr>
                <w:rFonts w:ascii="Calibri" w:hAnsi="Calibri" w:cs="Calibri"/>
                <w:b/>
                <w:color w:val="000000" w:themeColor="text1"/>
              </w:rPr>
              <w:t>/01/22</w:t>
            </w:r>
          </w:p>
          <w:p w14:paraId="1C9949B8" w14:textId="77777777" w:rsidR="008B01EF" w:rsidRPr="00CC4623" w:rsidRDefault="008B01EF" w:rsidP="008B01EF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643" w:type="pct"/>
            <w:vAlign w:val="center"/>
          </w:tcPr>
          <w:p w14:paraId="0CAAF471" w14:textId="6E95CCE4" w:rsidR="008B01EF" w:rsidRPr="00CC4623" w:rsidRDefault="00F45E10" w:rsidP="008B01EF">
            <w:pPr>
              <w:rPr>
                <w:rFonts w:ascii="Calibri" w:hAnsi="Calibri" w:cs="Calibr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color w:val="000000" w:themeColor="text1"/>
              </w:rPr>
              <w:t>18</w:t>
            </w:r>
            <w:r w:rsidR="008B01EF">
              <w:rPr>
                <w:rFonts w:ascii="Calibri" w:hAnsi="Calibri" w:cs="Calibri"/>
                <w:b/>
                <w:color w:val="000000" w:themeColor="text1"/>
              </w:rPr>
              <w:t>:00</w:t>
            </w:r>
          </w:p>
        </w:tc>
        <w:tc>
          <w:tcPr>
            <w:tcW w:w="2507" w:type="pct"/>
            <w:gridSpan w:val="3"/>
            <w:vAlign w:val="center"/>
          </w:tcPr>
          <w:p w14:paraId="1570561D" w14:textId="3B33156F" w:rsidR="008B01EF" w:rsidRPr="00CC4623" w:rsidRDefault="008B01EF" w:rsidP="008B01EF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color w:val="000000" w:themeColor="text1"/>
              </w:rPr>
              <w:t>Quito, Ecuador, vía google meet</w:t>
            </w:r>
          </w:p>
          <w:p w14:paraId="11A45FD1" w14:textId="77777777" w:rsidR="008B01EF" w:rsidRPr="00CC4623" w:rsidRDefault="008B01EF" w:rsidP="008B01EF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</w:p>
        </w:tc>
      </w:tr>
    </w:tbl>
    <w:p w14:paraId="1BBE3E6A" w14:textId="77777777" w:rsidR="00D92607" w:rsidRPr="00CC4623" w:rsidRDefault="00D92607" w:rsidP="00411686">
      <w:pPr>
        <w:jc w:val="both"/>
        <w:rPr>
          <w:rFonts w:ascii="Calibri" w:hAnsi="Calibri" w:cs="Calibri"/>
          <w:i/>
          <w:color w:val="000000" w:themeColor="text1"/>
        </w:rPr>
      </w:pPr>
    </w:p>
    <w:p w14:paraId="6C6D30A9" w14:textId="77777777" w:rsidR="00411686" w:rsidRPr="00CC4623" w:rsidRDefault="00411686" w:rsidP="00772D92">
      <w:pPr>
        <w:ind w:left="360"/>
        <w:jc w:val="both"/>
        <w:rPr>
          <w:rFonts w:ascii="Calibri" w:hAnsi="Calibri" w:cs="Calibri"/>
          <w:b/>
          <w:color w:val="000000" w:themeColor="text1"/>
        </w:rPr>
      </w:pPr>
      <w:r w:rsidRPr="00CC4623">
        <w:rPr>
          <w:rFonts w:ascii="Calibri" w:hAnsi="Calibri" w:cs="Calibri"/>
          <w:i/>
          <w:color w:val="000000" w:themeColor="text1"/>
        </w:rPr>
        <w:t>Se dio por terminada esta actividad, habiéndose desarrollado los temas contenidos en esta acta y comprometiéndose las partes a cumplir con los compromisos adquiridos en la misma</w:t>
      </w:r>
      <w:r w:rsidR="004A6E59" w:rsidRPr="00CC4623">
        <w:rPr>
          <w:rFonts w:ascii="Calibri" w:hAnsi="Calibri" w:cs="Calibri"/>
          <w:b/>
          <w:color w:val="000000" w:themeColor="text1"/>
        </w:rPr>
        <w:t>.</w:t>
      </w:r>
    </w:p>
    <w:p w14:paraId="33F0C087" w14:textId="77777777" w:rsidR="00940409" w:rsidRPr="00CC4623" w:rsidRDefault="00940409" w:rsidP="00772D92">
      <w:pPr>
        <w:ind w:left="360"/>
        <w:jc w:val="both"/>
        <w:rPr>
          <w:rFonts w:ascii="Calibri" w:hAnsi="Calibri" w:cs="Calibri"/>
          <w:b/>
          <w:color w:val="000000" w:themeColor="text1"/>
        </w:rPr>
      </w:pPr>
    </w:p>
    <w:p w14:paraId="3616BBB5" w14:textId="77777777" w:rsidR="004A6E59" w:rsidRPr="00CC4623" w:rsidRDefault="004A6E59" w:rsidP="004A6E59">
      <w:pPr>
        <w:jc w:val="both"/>
        <w:rPr>
          <w:rFonts w:ascii="Calibri" w:hAnsi="Calibri" w:cs="Calibri"/>
          <w:b/>
          <w:color w:val="000000" w:themeColor="text1"/>
        </w:rPr>
      </w:pPr>
    </w:p>
    <w:tbl>
      <w:tblPr>
        <w:tblW w:w="48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4"/>
        <w:gridCol w:w="7252"/>
      </w:tblGrid>
      <w:tr w:rsidR="00CC4623" w:rsidRPr="00CC4623" w14:paraId="2B1F910F" w14:textId="77777777" w:rsidTr="008B01EF">
        <w:trPr>
          <w:cantSplit/>
          <w:trHeight w:val="18"/>
        </w:trPr>
        <w:tc>
          <w:tcPr>
            <w:tcW w:w="5000" w:type="pct"/>
            <w:gridSpan w:val="2"/>
            <w:shd w:val="clear" w:color="auto" w:fill="C6D9F1"/>
            <w:vAlign w:val="center"/>
          </w:tcPr>
          <w:p w14:paraId="212BDF3B" w14:textId="77777777" w:rsidR="000A2559" w:rsidRPr="00CC4623" w:rsidRDefault="002A5169" w:rsidP="00411686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FIRMA DE CONSTANCIA</w:t>
            </w:r>
          </w:p>
        </w:tc>
      </w:tr>
      <w:tr w:rsidR="00CC4623" w:rsidRPr="00CC4623" w14:paraId="423931BE" w14:textId="77777777" w:rsidTr="008B01EF">
        <w:trPr>
          <w:cantSplit/>
          <w:trHeight w:val="18"/>
        </w:trPr>
        <w:tc>
          <w:tcPr>
            <w:tcW w:w="1509" w:type="pct"/>
            <w:shd w:val="clear" w:color="auto" w:fill="C6D9F1"/>
            <w:vAlign w:val="center"/>
          </w:tcPr>
          <w:p w14:paraId="750CAFE2" w14:textId="77777777" w:rsidR="000A2559" w:rsidRPr="00CC4623" w:rsidRDefault="002A5169" w:rsidP="0094040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POR PARTE DE LOS ESTUDIANTES</w:t>
            </w:r>
          </w:p>
        </w:tc>
        <w:tc>
          <w:tcPr>
            <w:tcW w:w="3491" w:type="pct"/>
            <w:shd w:val="clear" w:color="auto" w:fill="C6D9F1"/>
            <w:vAlign w:val="center"/>
          </w:tcPr>
          <w:p w14:paraId="02C45D3A" w14:textId="77777777" w:rsidR="000A2559" w:rsidRPr="00CC4623" w:rsidRDefault="002A5169" w:rsidP="00411686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 xml:space="preserve">POR </w:t>
            </w:r>
            <w:r w:rsidR="00940409" w:rsidRPr="00CC4623">
              <w:rPr>
                <w:rFonts w:ascii="Calibri" w:hAnsi="Calibri" w:cs="Calibri"/>
                <w:b/>
                <w:color w:val="000000" w:themeColor="text1"/>
              </w:rPr>
              <w:t>EMPRENDEDOR/ BENEFICIARIO</w:t>
            </w:r>
            <w:r w:rsidRPr="00CC4623">
              <w:rPr>
                <w:rFonts w:ascii="Calibri" w:hAnsi="Calibri" w:cs="Calibri"/>
                <w:b/>
                <w:color w:val="000000" w:themeColor="text1"/>
              </w:rPr>
              <w:t xml:space="preserve"> </w:t>
            </w:r>
          </w:p>
        </w:tc>
      </w:tr>
      <w:tr w:rsidR="000A2559" w:rsidRPr="002A5169" w14:paraId="5DC20DCE" w14:textId="77777777" w:rsidTr="008B01EF">
        <w:trPr>
          <w:cantSplit/>
          <w:trHeight w:val="4279"/>
        </w:trPr>
        <w:tc>
          <w:tcPr>
            <w:tcW w:w="1509" w:type="pct"/>
            <w:shd w:val="clear" w:color="auto" w:fill="auto"/>
            <w:vAlign w:val="center"/>
          </w:tcPr>
          <w:p w14:paraId="6234ECAD" w14:textId="55A6852A" w:rsidR="002A5169" w:rsidRDefault="00CC4623" w:rsidP="004A6E59">
            <w:pPr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CC4623">
              <w:rPr>
                <w:rFonts w:ascii="Calibri" w:hAnsi="Calibri" w:cs="Calibri"/>
                <w:noProof/>
                <w:color w:val="000000"/>
              </w:rPr>
              <w:lastRenderedPageBreak/>
              <w:drawing>
                <wp:inline distT="0" distB="0" distL="0" distR="0" wp14:anchorId="189EE193" wp14:editId="747F6083">
                  <wp:extent cx="1482913" cy="2800350"/>
                  <wp:effectExtent l="0" t="0" r="317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320" cy="2801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6882FD" w14:textId="77777777" w:rsidR="002A5169" w:rsidRPr="004A6E59" w:rsidRDefault="002A5169" w:rsidP="00D65FD1">
            <w:pPr>
              <w:autoSpaceDE/>
              <w:autoSpaceDN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91" w:type="pct"/>
            <w:shd w:val="clear" w:color="auto" w:fill="auto"/>
            <w:vAlign w:val="center"/>
          </w:tcPr>
          <w:p w14:paraId="7B75EB17" w14:textId="77777777" w:rsidR="000A2559" w:rsidRDefault="000A2559" w:rsidP="004A6E59">
            <w:pPr>
              <w:autoSpaceDE/>
              <w:autoSpaceDN/>
              <w:jc w:val="center"/>
              <w:rPr>
                <w:rFonts w:ascii="Calibri" w:hAnsi="Calibri" w:cs="Calibri"/>
                <w:color w:val="000000"/>
              </w:rPr>
            </w:pPr>
          </w:p>
          <w:p w14:paraId="75C8C09F" w14:textId="7A881DCA" w:rsidR="002A5169" w:rsidRDefault="00CC4623" w:rsidP="004A6E59">
            <w:pPr>
              <w:autoSpaceDE/>
              <w:autoSpaceDN/>
              <w:jc w:val="center"/>
              <w:rPr>
                <w:rFonts w:ascii="Calibri" w:hAnsi="Calibri" w:cs="Calibri"/>
                <w:color w:val="000000"/>
              </w:rPr>
            </w:pPr>
            <w:r w:rsidRPr="00CC4623">
              <w:rPr>
                <w:rFonts w:ascii="Calibri" w:hAnsi="Calibri" w:cs="Calibri"/>
                <w:noProof/>
                <w:color w:val="000000"/>
              </w:rPr>
              <w:drawing>
                <wp:inline distT="0" distB="0" distL="0" distR="0" wp14:anchorId="52EBD8D9" wp14:editId="14EF5C13">
                  <wp:extent cx="1819275" cy="7449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3043" cy="75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9289ED" w14:textId="77777777" w:rsidR="002A5169" w:rsidRPr="002A5169" w:rsidRDefault="002A5169" w:rsidP="00D65FD1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/>
              </w:rPr>
            </w:pPr>
          </w:p>
        </w:tc>
      </w:tr>
    </w:tbl>
    <w:p w14:paraId="78988753" w14:textId="77777777" w:rsidR="00D92607" w:rsidRPr="004A6E59" w:rsidRDefault="00D92607" w:rsidP="008B01EF">
      <w:pPr>
        <w:rPr>
          <w:rFonts w:ascii="Calibri" w:hAnsi="Calibri" w:cs="Calibri"/>
          <w:b/>
          <w:sz w:val="22"/>
          <w:szCs w:val="22"/>
          <w:lang w:val="en-US"/>
        </w:rPr>
      </w:pPr>
    </w:p>
    <w:sectPr w:rsidR="00D92607" w:rsidRPr="004A6E59" w:rsidSect="00D92607">
      <w:headerReference w:type="default" r:id="rId14"/>
      <w:footerReference w:type="default" r:id="rId15"/>
      <w:pgSz w:w="12242" w:h="15842" w:code="1"/>
      <w:pgMar w:top="720" w:right="720" w:bottom="720" w:left="720" w:header="567" w:footer="56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iviana Montero" w:date="2018-12-13T16:43:00Z" w:initials="VM">
    <w:p w14:paraId="6C1DBC8A" w14:textId="77777777" w:rsidR="000F7CFA" w:rsidRDefault="000F7CFA">
      <w:pPr>
        <w:pStyle w:val="CommentText"/>
      </w:pPr>
      <w:r>
        <w:rPr>
          <w:rStyle w:val="CommentReference"/>
        </w:rPr>
        <w:annotationRef/>
      </w:r>
      <w:r>
        <w:t>Colocar los nombres y apellidos en dos columnas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1DBC8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FBD0A9C" w16cex:dateUtc="2018-12-13T21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1DBC8A" w16cid:durableId="1FBD0A9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2B1E5" w14:textId="77777777" w:rsidR="008763B9" w:rsidRDefault="008763B9">
      <w:r>
        <w:separator/>
      </w:r>
    </w:p>
  </w:endnote>
  <w:endnote w:type="continuationSeparator" w:id="0">
    <w:p w14:paraId="1FF10224" w14:textId="77777777" w:rsidR="008763B9" w:rsidRDefault="00876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52A38907" w14:paraId="5FEDA98A" w14:textId="77777777" w:rsidTr="52A38907">
      <w:tc>
        <w:tcPr>
          <w:tcW w:w="3600" w:type="dxa"/>
        </w:tcPr>
        <w:p w14:paraId="7923F1B1" w14:textId="09AF005F" w:rsidR="52A38907" w:rsidRDefault="52A38907" w:rsidP="52A38907">
          <w:pPr>
            <w:pStyle w:val="Header"/>
            <w:ind w:left="-115"/>
          </w:pPr>
        </w:p>
      </w:tc>
      <w:tc>
        <w:tcPr>
          <w:tcW w:w="3600" w:type="dxa"/>
        </w:tcPr>
        <w:p w14:paraId="19D0018C" w14:textId="2F1975C6" w:rsidR="52A38907" w:rsidRDefault="52A38907" w:rsidP="52A38907">
          <w:pPr>
            <w:pStyle w:val="Header"/>
            <w:jc w:val="center"/>
          </w:pPr>
        </w:p>
      </w:tc>
      <w:tc>
        <w:tcPr>
          <w:tcW w:w="3600" w:type="dxa"/>
        </w:tcPr>
        <w:p w14:paraId="09457C89" w14:textId="63E9D311" w:rsidR="52A38907" w:rsidRDefault="52A38907" w:rsidP="52A38907">
          <w:pPr>
            <w:pStyle w:val="Header"/>
            <w:ind w:right="-115"/>
            <w:jc w:val="right"/>
          </w:pPr>
        </w:p>
      </w:tc>
    </w:tr>
  </w:tbl>
  <w:p w14:paraId="223D3FD6" w14:textId="4E94D98F" w:rsidR="52A38907" w:rsidRDefault="52A38907" w:rsidP="52A389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1BA16" w14:textId="77777777" w:rsidR="008763B9" w:rsidRDefault="008763B9">
      <w:r>
        <w:separator/>
      </w:r>
    </w:p>
  </w:footnote>
  <w:footnote w:type="continuationSeparator" w:id="0">
    <w:p w14:paraId="450FFF17" w14:textId="77777777" w:rsidR="008763B9" w:rsidRDefault="008763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740"/>
      <w:gridCol w:w="5296"/>
      <w:gridCol w:w="1756"/>
    </w:tblGrid>
    <w:tr w:rsidR="008B01EF" w:rsidRPr="00353B28" w14:paraId="5B4CE9AC" w14:textId="77777777" w:rsidTr="52A38907">
      <w:trPr>
        <w:trHeight w:val="20"/>
      </w:trPr>
      <w:tc>
        <w:tcPr>
          <w:tcW w:w="1133" w:type="pct"/>
          <w:vMerge w:val="restart"/>
        </w:tcPr>
        <w:p w14:paraId="3850C876" w14:textId="4015F1BF" w:rsidR="002F07FB" w:rsidRPr="00353B28" w:rsidRDefault="008B01EF" w:rsidP="00534F11">
          <w:pPr>
            <w:jc w:val="center"/>
            <w:rPr>
              <w:rFonts w:ascii="Calibri" w:hAnsi="Calibri" w:cs="Calibri"/>
              <w:sz w:val="22"/>
              <w:szCs w:val="22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786895B4" wp14:editId="658D2940">
                <wp:extent cx="2277718" cy="628650"/>
                <wp:effectExtent l="0" t="0" r="8890" b="0"/>
                <wp:docPr id="4" name="Imagen 4" descr="ESPE - Universidad de las Fuerzas Armadas | Sangolquí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SPE - Universidad de las Fuerzas Armadas | Sangolquí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8659" cy="653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50" w:type="pct"/>
          <w:vMerge w:val="restart"/>
          <w:vAlign w:val="center"/>
        </w:tcPr>
        <w:p w14:paraId="0E272CD0" w14:textId="77777777"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  <w:r w:rsidRPr="00353B28">
            <w:rPr>
              <w:rFonts w:ascii="Calibri" w:hAnsi="Calibri" w:cs="Calibri"/>
              <w:b/>
              <w:sz w:val="22"/>
              <w:szCs w:val="22"/>
            </w:rPr>
            <w:t xml:space="preserve">ACTA </w:t>
          </w:r>
          <w:r>
            <w:rPr>
              <w:rFonts w:ascii="Calibri" w:hAnsi="Calibri" w:cs="Calibri"/>
              <w:b/>
              <w:sz w:val="22"/>
              <w:szCs w:val="22"/>
            </w:rPr>
            <w:t xml:space="preserve">DE </w:t>
          </w:r>
          <w:r w:rsidRPr="00353B28">
            <w:rPr>
              <w:rFonts w:ascii="Calibri" w:hAnsi="Calibri" w:cs="Calibri"/>
              <w:b/>
              <w:sz w:val="22"/>
              <w:szCs w:val="22"/>
            </w:rPr>
            <w:t>REUNIÓN</w:t>
          </w:r>
        </w:p>
      </w:tc>
      <w:tc>
        <w:tcPr>
          <w:tcW w:w="1017" w:type="pct"/>
        </w:tcPr>
        <w:p w14:paraId="0FEEE827" w14:textId="7D01A91B" w:rsidR="002F07FB" w:rsidRPr="00C02F49" w:rsidRDefault="002F07FB" w:rsidP="00534F11">
          <w:pPr>
            <w:rPr>
              <w:rFonts w:ascii="Calibri" w:hAnsi="Calibri" w:cs="Calibri"/>
              <w:sz w:val="20"/>
              <w:szCs w:val="16"/>
            </w:rPr>
          </w:pPr>
        </w:p>
      </w:tc>
    </w:tr>
    <w:tr w:rsidR="008B01EF" w:rsidRPr="00353B28" w14:paraId="6F0BD1E3" w14:textId="77777777" w:rsidTr="52A38907">
      <w:trPr>
        <w:trHeight w:val="20"/>
      </w:trPr>
      <w:tc>
        <w:tcPr>
          <w:tcW w:w="1133" w:type="pct"/>
          <w:vMerge/>
        </w:tcPr>
        <w:p w14:paraId="30AD4C98" w14:textId="77777777" w:rsidR="002F07FB" w:rsidRPr="00353B28" w:rsidRDefault="002F07FB" w:rsidP="004E0AE9">
          <w:pPr>
            <w:jc w:val="both"/>
            <w:rPr>
              <w:rFonts w:ascii="Calibri" w:hAnsi="Calibri" w:cs="Calibri"/>
              <w:sz w:val="22"/>
              <w:szCs w:val="22"/>
            </w:rPr>
          </w:pPr>
        </w:p>
      </w:tc>
      <w:tc>
        <w:tcPr>
          <w:tcW w:w="2850" w:type="pct"/>
          <w:vMerge/>
          <w:vAlign w:val="center"/>
        </w:tcPr>
        <w:p w14:paraId="03602649" w14:textId="77777777"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</w:p>
      </w:tc>
      <w:tc>
        <w:tcPr>
          <w:tcW w:w="1017" w:type="pct"/>
        </w:tcPr>
        <w:p w14:paraId="1AA96170" w14:textId="685E1968" w:rsidR="002F07FB" w:rsidRPr="00C02F49" w:rsidRDefault="00940409" w:rsidP="00CF1E5F">
          <w:pPr>
            <w:rPr>
              <w:rFonts w:ascii="Calibri" w:hAnsi="Calibri" w:cs="Calibri"/>
              <w:sz w:val="20"/>
              <w:szCs w:val="16"/>
            </w:rPr>
          </w:pPr>
          <w:proofErr w:type="gramStart"/>
          <w:r>
            <w:rPr>
              <w:rFonts w:ascii="Calibri" w:hAnsi="Calibri" w:cs="Calibri"/>
              <w:sz w:val="20"/>
              <w:szCs w:val="16"/>
            </w:rPr>
            <w:t>Organización:</w:t>
          </w:r>
          <w:r w:rsidR="008B01EF">
            <w:rPr>
              <w:rFonts w:ascii="Calibri" w:hAnsi="Calibri" w:cs="Calibri"/>
              <w:sz w:val="20"/>
              <w:szCs w:val="16"/>
            </w:rPr>
            <w:t>DIDEB</w:t>
          </w:r>
          <w:proofErr w:type="gramEnd"/>
        </w:p>
      </w:tc>
    </w:tr>
    <w:tr w:rsidR="008B01EF" w:rsidRPr="00353B28" w14:paraId="35FBFFC2" w14:textId="77777777" w:rsidTr="52A38907">
      <w:trPr>
        <w:trHeight w:val="20"/>
      </w:trPr>
      <w:tc>
        <w:tcPr>
          <w:tcW w:w="1133" w:type="pct"/>
          <w:vMerge/>
        </w:tcPr>
        <w:p w14:paraId="337FE741" w14:textId="77777777" w:rsidR="002F07FB" w:rsidRPr="00353B28" w:rsidRDefault="002F07FB" w:rsidP="004E0AE9">
          <w:pPr>
            <w:jc w:val="both"/>
            <w:rPr>
              <w:rFonts w:ascii="Calibri" w:hAnsi="Calibri" w:cs="Calibri"/>
              <w:sz w:val="22"/>
              <w:szCs w:val="22"/>
            </w:rPr>
          </w:pPr>
        </w:p>
      </w:tc>
      <w:tc>
        <w:tcPr>
          <w:tcW w:w="2850" w:type="pct"/>
          <w:vMerge/>
          <w:vAlign w:val="center"/>
        </w:tcPr>
        <w:p w14:paraId="4CD770C5" w14:textId="77777777"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</w:p>
      </w:tc>
      <w:tc>
        <w:tcPr>
          <w:tcW w:w="1017" w:type="pct"/>
        </w:tcPr>
        <w:p w14:paraId="000E0C56" w14:textId="77777777" w:rsidR="002F07FB" w:rsidRPr="00C02F49" w:rsidRDefault="002F07FB" w:rsidP="001B478B">
          <w:pPr>
            <w:rPr>
              <w:rFonts w:ascii="Calibri" w:hAnsi="Calibri" w:cs="Calibri"/>
              <w:sz w:val="20"/>
              <w:szCs w:val="16"/>
            </w:rPr>
          </w:pPr>
        </w:p>
      </w:tc>
    </w:tr>
    <w:tr w:rsidR="008B01EF" w:rsidRPr="00353B28" w14:paraId="6C0F2938" w14:textId="77777777" w:rsidTr="52A38907">
      <w:trPr>
        <w:trHeight w:val="20"/>
      </w:trPr>
      <w:tc>
        <w:tcPr>
          <w:tcW w:w="1133" w:type="pct"/>
          <w:vMerge/>
        </w:tcPr>
        <w:p w14:paraId="1F8F7804" w14:textId="77777777" w:rsidR="002F07FB" w:rsidRPr="00353B28" w:rsidRDefault="002F07FB" w:rsidP="004E0AE9">
          <w:pPr>
            <w:jc w:val="both"/>
            <w:rPr>
              <w:rFonts w:ascii="Calibri" w:hAnsi="Calibri" w:cs="Calibri"/>
              <w:sz w:val="22"/>
              <w:szCs w:val="22"/>
            </w:rPr>
          </w:pPr>
        </w:p>
      </w:tc>
      <w:tc>
        <w:tcPr>
          <w:tcW w:w="2850" w:type="pct"/>
          <w:vMerge/>
          <w:vAlign w:val="center"/>
        </w:tcPr>
        <w:p w14:paraId="5DFBFDF4" w14:textId="77777777"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</w:p>
      </w:tc>
      <w:tc>
        <w:tcPr>
          <w:tcW w:w="1017" w:type="pct"/>
        </w:tcPr>
        <w:p w14:paraId="274A64F1" w14:textId="2738CF53" w:rsidR="002F07FB" w:rsidRPr="00C02F49" w:rsidRDefault="000F7CFA" w:rsidP="001B478B">
          <w:pPr>
            <w:rPr>
              <w:rFonts w:ascii="Calibri" w:hAnsi="Calibri" w:cs="Calibri"/>
              <w:sz w:val="20"/>
              <w:szCs w:val="16"/>
            </w:rPr>
          </w:pPr>
          <w:r>
            <w:rPr>
              <w:rFonts w:ascii="Calibri" w:hAnsi="Calibri" w:cs="Calibri"/>
              <w:sz w:val="20"/>
              <w:szCs w:val="16"/>
            </w:rPr>
            <w:t>Grupo N°</w:t>
          </w:r>
          <w:r w:rsidR="008B01EF">
            <w:rPr>
              <w:rFonts w:ascii="Calibri" w:hAnsi="Calibri" w:cs="Calibri"/>
              <w:sz w:val="20"/>
              <w:szCs w:val="16"/>
            </w:rPr>
            <w:t>6</w:t>
          </w:r>
        </w:p>
      </w:tc>
    </w:tr>
  </w:tbl>
  <w:p w14:paraId="1CAD47FA" w14:textId="77777777" w:rsidR="002F07FB" w:rsidRPr="00FE4E54" w:rsidRDefault="002F07FB">
    <w:pPr>
      <w:pStyle w:val="Header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0A0E"/>
    <w:multiLevelType w:val="hybridMultilevel"/>
    <w:tmpl w:val="E4B47D7A"/>
    <w:lvl w:ilvl="0" w:tplc="8D8824B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11693"/>
    <w:multiLevelType w:val="hybridMultilevel"/>
    <w:tmpl w:val="883272AC"/>
    <w:lvl w:ilvl="0" w:tplc="85F0CC20">
      <w:start w:val="5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8A1318"/>
    <w:multiLevelType w:val="hybridMultilevel"/>
    <w:tmpl w:val="8CDAEBAC"/>
    <w:lvl w:ilvl="0" w:tplc="B9C64F24">
      <w:start w:val="3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8B4EB8"/>
    <w:multiLevelType w:val="hybridMultilevel"/>
    <w:tmpl w:val="3F5AD42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D00ECF"/>
    <w:multiLevelType w:val="hybridMultilevel"/>
    <w:tmpl w:val="958241A6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7E3069"/>
    <w:multiLevelType w:val="hybridMultilevel"/>
    <w:tmpl w:val="3994593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2E0FFA"/>
    <w:multiLevelType w:val="hybridMultilevel"/>
    <w:tmpl w:val="4D90F4F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156C92"/>
    <w:multiLevelType w:val="hybridMultilevel"/>
    <w:tmpl w:val="C1D6D390"/>
    <w:lvl w:ilvl="0" w:tplc="A1748D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B828FA"/>
    <w:multiLevelType w:val="hybridMultilevel"/>
    <w:tmpl w:val="50C406C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DD111A"/>
    <w:multiLevelType w:val="hybridMultilevel"/>
    <w:tmpl w:val="F60CD9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555AB"/>
    <w:multiLevelType w:val="hybridMultilevel"/>
    <w:tmpl w:val="8A94EF30"/>
    <w:lvl w:ilvl="0" w:tplc="A1748D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218F1"/>
    <w:multiLevelType w:val="hybridMultilevel"/>
    <w:tmpl w:val="F23A2AA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A9B431B"/>
    <w:multiLevelType w:val="hybridMultilevel"/>
    <w:tmpl w:val="9B36DD64"/>
    <w:lvl w:ilvl="0" w:tplc="E2B85F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3A48B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8DE6BA5"/>
    <w:multiLevelType w:val="hybridMultilevel"/>
    <w:tmpl w:val="5F50FCE0"/>
    <w:lvl w:ilvl="0" w:tplc="B6128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0E8360">
      <w:start w:val="86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6E4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2A0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56E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09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F0A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D896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D69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C5F3CD9"/>
    <w:multiLevelType w:val="hybridMultilevel"/>
    <w:tmpl w:val="0780F7C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9B59AB"/>
    <w:multiLevelType w:val="hybridMultilevel"/>
    <w:tmpl w:val="5A4475C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4FE7448"/>
    <w:multiLevelType w:val="hybridMultilevel"/>
    <w:tmpl w:val="186AFF82"/>
    <w:lvl w:ilvl="0" w:tplc="7F14C7F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FF95A38"/>
    <w:multiLevelType w:val="multilevel"/>
    <w:tmpl w:val="DC564D6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50A34FC5"/>
    <w:multiLevelType w:val="multilevel"/>
    <w:tmpl w:val="7646EFD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4A33678"/>
    <w:multiLevelType w:val="hybridMultilevel"/>
    <w:tmpl w:val="8B3AA5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5C4A12"/>
    <w:multiLevelType w:val="hybridMultilevel"/>
    <w:tmpl w:val="8E4472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7924C8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62F112DF"/>
    <w:multiLevelType w:val="hybridMultilevel"/>
    <w:tmpl w:val="2D42C10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5C170C8"/>
    <w:multiLevelType w:val="hybridMultilevel"/>
    <w:tmpl w:val="E7DC9514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6721367C"/>
    <w:multiLevelType w:val="hybridMultilevel"/>
    <w:tmpl w:val="F320C70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395A94"/>
    <w:multiLevelType w:val="hybridMultilevel"/>
    <w:tmpl w:val="FFF2AA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4EE1FCB"/>
    <w:multiLevelType w:val="hybridMultilevel"/>
    <w:tmpl w:val="39389486"/>
    <w:lvl w:ilvl="0" w:tplc="460CC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CA53C8"/>
    <w:multiLevelType w:val="hybridMultilevel"/>
    <w:tmpl w:val="EA486490"/>
    <w:lvl w:ilvl="0" w:tplc="A1748D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8A32B5"/>
    <w:multiLevelType w:val="hybridMultilevel"/>
    <w:tmpl w:val="87622C6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FBE6524"/>
    <w:multiLevelType w:val="hybridMultilevel"/>
    <w:tmpl w:val="A5EAB32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5"/>
  </w:num>
  <w:num w:numId="3">
    <w:abstractNumId w:val="23"/>
  </w:num>
  <w:num w:numId="4">
    <w:abstractNumId w:val="26"/>
  </w:num>
  <w:num w:numId="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  <w:num w:numId="8">
    <w:abstractNumId w:val="10"/>
  </w:num>
  <w:num w:numId="9">
    <w:abstractNumId w:val="7"/>
  </w:num>
  <w:num w:numId="10">
    <w:abstractNumId w:val="28"/>
  </w:num>
  <w:num w:numId="11">
    <w:abstractNumId w:val="17"/>
  </w:num>
  <w:num w:numId="12">
    <w:abstractNumId w:val="4"/>
  </w:num>
  <w:num w:numId="13">
    <w:abstractNumId w:val="15"/>
  </w:num>
  <w:num w:numId="14">
    <w:abstractNumId w:val="13"/>
  </w:num>
  <w:num w:numId="15">
    <w:abstractNumId w:val="2"/>
  </w:num>
  <w:num w:numId="16">
    <w:abstractNumId w:val="19"/>
  </w:num>
  <w:num w:numId="17">
    <w:abstractNumId w:val="11"/>
  </w:num>
  <w:num w:numId="18">
    <w:abstractNumId w:val="3"/>
  </w:num>
  <w:num w:numId="19">
    <w:abstractNumId w:val="18"/>
  </w:num>
  <w:num w:numId="20">
    <w:abstractNumId w:val="29"/>
  </w:num>
  <w:num w:numId="21">
    <w:abstractNumId w:val="21"/>
  </w:num>
  <w:num w:numId="22">
    <w:abstractNumId w:val="12"/>
  </w:num>
  <w:num w:numId="23">
    <w:abstractNumId w:val="9"/>
  </w:num>
  <w:num w:numId="24">
    <w:abstractNumId w:val="14"/>
  </w:num>
  <w:num w:numId="25">
    <w:abstractNumId w:val="16"/>
  </w:num>
  <w:num w:numId="26">
    <w:abstractNumId w:val="6"/>
  </w:num>
  <w:num w:numId="27">
    <w:abstractNumId w:val="20"/>
  </w:num>
  <w:num w:numId="28">
    <w:abstractNumId w:val="24"/>
  </w:num>
  <w:num w:numId="29">
    <w:abstractNumId w:val="27"/>
  </w:num>
  <w:num w:numId="30">
    <w:abstractNumId w:val="8"/>
  </w:num>
  <w:num w:numId="31">
    <w:abstractNumId w:val="2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viana Montero">
    <w15:presenceInfo w15:providerId="AD" w15:userId="S-1-5-21-338641816-3446826644-2311273822-11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8C"/>
    <w:rsid w:val="000106FE"/>
    <w:rsid w:val="00013776"/>
    <w:rsid w:val="0001570C"/>
    <w:rsid w:val="0002026C"/>
    <w:rsid w:val="000206BF"/>
    <w:rsid w:val="000418E4"/>
    <w:rsid w:val="000576B4"/>
    <w:rsid w:val="00061A2C"/>
    <w:rsid w:val="00065636"/>
    <w:rsid w:val="00067323"/>
    <w:rsid w:val="00075324"/>
    <w:rsid w:val="00075620"/>
    <w:rsid w:val="00081CEA"/>
    <w:rsid w:val="00082B9D"/>
    <w:rsid w:val="00083BCB"/>
    <w:rsid w:val="0008409C"/>
    <w:rsid w:val="000964B4"/>
    <w:rsid w:val="00097775"/>
    <w:rsid w:val="000A1FA2"/>
    <w:rsid w:val="000A2559"/>
    <w:rsid w:val="000B169C"/>
    <w:rsid w:val="000B252B"/>
    <w:rsid w:val="000B592E"/>
    <w:rsid w:val="000C137B"/>
    <w:rsid w:val="000D5AA5"/>
    <w:rsid w:val="000D7D21"/>
    <w:rsid w:val="000F433B"/>
    <w:rsid w:val="000F7CFA"/>
    <w:rsid w:val="00122EF0"/>
    <w:rsid w:val="0013026D"/>
    <w:rsid w:val="00132330"/>
    <w:rsid w:val="00156645"/>
    <w:rsid w:val="0015725F"/>
    <w:rsid w:val="001838BA"/>
    <w:rsid w:val="001943B4"/>
    <w:rsid w:val="00195F00"/>
    <w:rsid w:val="001A5088"/>
    <w:rsid w:val="001A63DE"/>
    <w:rsid w:val="001A7BE6"/>
    <w:rsid w:val="001B37A0"/>
    <w:rsid w:val="001B478B"/>
    <w:rsid w:val="001C0B5D"/>
    <w:rsid w:val="001C0CB2"/>
    <w:rsid w:val="001C34F1"/>
    <w:rsid w:val="001C5953"/>
    <w:rsid w:val="001D3B0F"/>
    <w:rsid w:val="001D5402"/>
    <w:rsid w:val="001D59AE"/>
    <w:rsid w:val="001E3DEB"/>
    <w:rsid w:val="001F535B"/>
    <w:rsid w:val="0020074A"/>
    <w:rsid w:val="00203FCD"/>
    <w:rsid w:val="00206D76"/>
    <w:rsid w:val="00233A23"/>
    <w:rsid w:val="00246349"/>
    <w:rsid w:val="00247D04"/>
    <w:rsid w:val="00254195"/>
    <w:rsid w:val="00254E19"/>
    <w:rsid w:val="00260C2E"/>
    <w:rsid w:val="00260DDC"/>
    <w:rsid w:val="00271768"/>
    <w:rsid w:val="002735CE"/>
    <w:rsid w:val="00281389"/>
    <w:rsid w:val="0029398A"/>
    <w:rsid w:val="002A5169"/>
    <w:rsid w:val="002B21CD"/>
    <w:rsid w:val="002C5BEB"/>
    <w:rsid w:val="002D0187"/>
    <w:rsid w:val="002D0C0B"/>
    <w:rsid w:val="002D309E"/>
    <w:rsid w:val="002E1E26"/>
    <w:rsid w:val="002E7840"/>
    <w:rsid w:val="002F07FB"/>
    <w:rsid w:val="002F74FD"/>
    <w:rsid w:val="00304A79"/>
    <w:rsid w:val="003158C5"/>
    <w:rsid w:val="00324723"/>
    <w:rsid w:val="00334F22"/>
    <w:rsid w:val="00341615"/>
    <w:rsid w:val="00353B28"/>
    <w:rsid w:val="00355A3E"/>
    <w:rsid w:val="00356C6E"/>
    <w:rsid w:val="0038584F"/>
    <w:rsid w:val="00386184"/>
    <w:rsid w:val="003966F7"/>
    <w:rsid w:val="003A4100"/>
    <w:rsid w:val="003C5A56"/>
    <w:rsid w:val="003E3C82"/>
    <w:rsid w:val="003E6BBD"/>
    <w:rsid w:val="003E78DC"/>
    <w:rsid w:val="0040611A"/>
    <w:rsid w:val="00411686"/>
    <w:rsid w:val="004249FC"/>
    <w:rsid w:val="00426665"/>
    <w:rsid w:val="00427B43"/>
    <w:rsid w:val="00434346"/>
    <w:rsid w:val="00434C35"/>
    <w:rsid w:val="004431A7"/>
    <w:rsid w:val="004468F9"/>
    <w:rsid w:val="004656E5"/>
    <w:rsid w:val="00484BF8"/>
    <w:rsid w:val="00494C38"/>
    <w:rsid w:val="004A357C"/>
    <w:rsid w:val="004A6E59"/>
    <w:rsid w:val="004B26BB"/>
    <w:rsid w:val="004B630F"/>
    <w:rsid w:val="004C1784"/>
    <w:rsid w:val="004C7943"/>
    <w:rsid w:val="004D524B"/>
    <w:rsid w:val="004E0AE9"/>
    <w:rsid w:val="004F1C2B"/>
    <w:rsid w:val="004F66C5"/>
    <w:rsid w:val="004F7281"/>
    <w:rsid w:val="00510E3E"/>
    <w:rsid w:val="00520CEB"/>
    <w:rsid w:val="00531F23"/>
    <w:rsid w:val="00532EB4"/>
    <w:rsid w:val="00534F11"/>
    <w:rsid w:val="00542474"/>
    <w:rsid w:val="00544477"/>
    <w:rsid w:val="00562359"/>
    <w:rsid w:val="00563340"/>
    <w:rsid w:val="00576AE6"/>
    <w:rsid w:val="00581D6F"/>
    <w:rsid w:val="00582571"/>
    <w:rsid w:val="005837D8"/>
    <w:rsid w:val="00591231"/>
    <w:rsid w:val="00592F84"/>
    <w:rsid w:val="00595C30"/>
    <w:rsid w:val="005A78FF"/>
    <w:rsid w:val="005A7E2D"/>
    <w:rsid w:val="005B67DB"/>
    <w:rsid w:val="005C4CB9"/>
    <w:rsid w:val="005C79B9"/>
    <w:rsid w:val="005D0FF0"/>
    <w:rsid w:val="005E6922"/>
    <w:rsid w:val="00600663"/>
    <w:rsid w:val="006022D1"/>
    <w:rsid w:val="00612B63"/>
    <w:rsid w:val="00616201"/>
    <w:rsid w:val="00622DE6"/>
    <w:rsid w:val="0062576D"/>
    <w:rsid w:val="00627439"/>
    <w:rsid w:val="006379A4"/>
    <w:rsid w:val="00637EB3"/>
    <w:rsid w:val="00642237"/>
    <w:rsid w:val="00642A28"/>
    <w:rsid w:val="00670065"/>
    <w:rsid w:val="00670547"/>
    <w:rsid w:val="00670979"/>
    <w:rsid w:val="00671D79"/>
    <w:rsid w:val="00675445"/>
    <w:rsid w:val="006975EF"/>
    <w:rsid w:val="006A3BB6"/>
    <w:rsid w:val="006B2663"/>
    <w:rsid w:val="006B6C47"/>
    <w:rsid w:val="006B6CC6"/>
    <w:rsid w:val="006D0912"/>
    <w:rsid w:val="006D3CB2"/>
    <w:rsid w:val="006F188C"/>
    <w:rsid w:val="00706410"/>
    <w:rsid w:val="00710072"/>
    <w:rsid w:val="007235B1"/>
    <w:rsid w:val="00734415"/>
    <w:rsid w:val="00740E2E"/>
    <w:rsid w:val="00742C51"/>
    <w:rsid w:val="0075300C"/>
    <w:rsid w:val="00753151"/>
    <w:rsid w:val="00760104"/>
    <w:rsid w:val="00763F83"/>
    <w:rsid w:val="00770219"/>
    <w:rsid w:val="00772D92"/>
    <w:rsid w:val="00775EC2"/>
    <w:rsid w:val="007762B1"/>
    <w:rsid w:val="00776FEE"/>
    <w:rsid w:val="00781A30"/>
    <w:rsid w:val="00792636"/>
    <w:rsid w:val="00793704"/>
    <w:rsid w:val="0079667A"/>
    <w:rsid w:val="0079714C"/>
    <w:rsid w:val="007A4A8B"/>
    <w:rsid w:val="007B7885"/>
    <w:rsid w:val="007C55C0"/>
    <w:rsid w:val="007C56AC"/>
    <w:rsid w:val="007E5ECE"/>
    <w:rsid w:val="007E6259"/>
    <w:rsid w:val="00800175"/>
    <w:rsid w:val="00823CAE"/>
    <w:rsid w:val="00840EBA"/>
    <w:rsid w:val="00851751"/>
    <w:rsid w:val="0086138C"/>
    <w:rsid w:val="008763B9"/>
    <w:rsid w:val="00883104"/>
    <w:rsid w:val="008A2585"/>
    <w:rsid w:val="008B01EF"/>
    <w:rsid w:val="008B1EE5"/>
    <w:rsid w:val="008B44B2"/>
    <w:rsid w:val="008C0015"/>
    <w:rsid w:val="008C6F8D"/>
    <w:rsid w:val="008D57CC"/>
    <w:rsid w:val="008E0AF4"/>
    <w:rsid w:val="008E1E57"/>
    <w:rsid w:val="008F3F22"/>
    <w:rsid w:val="008F4DAA"/>
    <w:rsid w:val="00900AF1"/>
    <w:rsid w:val="00914E73"/>
    <w:rsid w:val="0092778C"/>
    <w:rsid w:val="00932DCA"/>
    <w:rsid w:val="00934550"/>
    <w:rsid w:val="00940409"/>
    <w:rsid w:val="00963D62"/>
    <w:rsid w:val="00966D7B"/>
    <w:rsid w:val="00967840"/>
    <w:rsid w:val="00967CBD"/>
    <w:rsid w:val="009709AD"/>
    <w:rsid w:val="00974570"/>
    <w:rsid w:val="00974CAD"/>
    <w:rsid w:val="009A4DF6"/>
    <w:rsid w:val="009B4F5B"/>
    <w:rsid w:val="009B50CA"/>
    <w:rsid w:val="009B6B25"/>
    <w:rsid w:val="009D12BB"/>
    <w:rsid w:val="009D15CE"/>
    <w:rsid w:val="009F0B58"/>
    <w:rsid w:val="00A016F6"/>
    <w:rsid w:val="00A02262"/>
    <w:rsid w:val="00A06AE1"/>
    <w:rsid w:val="00A54038"/>
    <w:rsid w:val="00A73F43"/>
    <w:rsid w:val="00A80097"/>
    <w:rsid w:val="00A92F00"/>
    <w:rsid w:val="00AA1E9D"/>
    <w:rsid w:val="00AA48D2"/>
    <w:rsid w:val="00AB23A4"/>
    <w:rsid w:val="00AB2FDC"/>
    <w:rsid w:val="00AC506B"/>
    <w:rsid w:val="00AC7905"/>
    <w:rsid w:val="00AC7EE7"/>
    <w:rsid w:val="00AD16F1"/>
    <w:rsid w:val="00AE12A0"/>
    <w:rsid w:val="00AE6400"/>
    <w:rsid w:val="00B1238E"/>
    <w:rsid w:val="00B13654"/>
    <w:rsid w:val="00B13AE2"/>
    <w:rsid w:val="00B17E75"/>
    <w:rsid w:val="00B32F80"/>
    <w:rsid w:val="00B35154"/>
    <w:rsid w:val="00B36783"/>
    <w:rsid w:val="00B378DB"/>
    <w:rsid w:val="00B40AF2"/>
    <w:rsid w:val="00B45A73"/>
    <w:rsid w:val="00B47BDC"/>
    <w:rsid w:val="00B5772B"/>
    <w:rsid w:val="00B57E86"/>
    <w:rsid w:val="00B77611"/>
    <w:rsid w:val="00B83822"/>
    <w:rsid w:val="00B9355D"/>
    <w:rsid w:val="00B95450"/>
    <w:rsid w:val="00BA338E"/>
    <w:rsid w:val="00BC3358"/>
    <w:rsid w:val="00BC3BAC"/>
    <w:rsid w:val="00BD2823"/>
    <w:rsid w:val="00BD4932"/>
    <w:rsid w:val="00BE2660"/>
    <w:rsid w:val="00BE6E9D"/>
    <w:rsid w:val="00BF37E9"/>
    <w:rsid w:val="00BF4AB6"/>
    <w:rsid w:val="00BF5EB4"/>
    <w:rsid w:val="00C02611"/>
    <w:rsid w:val="00C02F49"/>
    <w:rsid w:val="00C138AD"/>
    <w:rsid w:val="00C1586E"/>
    <w:rsid w:val="00C25E20"/>
    <w:rsid w:val="00C2797B"/>
    <w:rsid w:val="00C27A60"/>
    <w:rsid w:val="00C4604D"/>
    <w:rsid w:val="00C50D75"/>
    <w:rsid w:val="00C5300B"/>
    <w:rsid w:val="00C534B4"/>
    <w:rsid w:val="00C553FD"/>
    <w:rsid w:val="00C63F5C"/>
    <w:rsid w:val="00C6787B"/>
    <w:rsid w:val="00C712CF"/>
    <w:rsid w:val="00C74176"/>
    <w:rsid w:val="00C83740"/>
    <w:rsid w:val="00C972E7"/>
    <w:rsid w:val="00CA3EB5"/>
    <w:rsid w:val="00CA5808"/>
    <w:rsid w:val="00CB59C1"/>
    <w:rsid w:val="00CC155F"/>
    <w:rsid w:val="00CC3B7D"/>
    <w:rsid w:val="00CC3D0E"/>
    <w:rsid w:val="00CC4623"/>
    <w:rsid w:val="00CD5234"/>
    <w:rsid w:val="00CD769F"/>
    <w:rsid w:val="00CD7945"/>
    <w:rsid w:val="00CE7879"/>
    <w:rsid w:val="00CF1E5F"/>
    <w:rsid w:val="00CF5D82"/>
    <w:rsid w:val="00D00644"/>
    <w:rsid w:val="00D10E02"/>
    <w:rsid w:val="00D21BD2"/>
    <w:rsid w:val="00D22C4F"/>
    <w:rsid w:val="00D3109A"/>
    <w:rsid w:val="00D47911"/>
    <w:rsid w:val="00D54A49"/>
    <w:rsid w:val="00D642D7"/>
    <w:rsid w:val="00D65FD1"/>
    <w:rsid w:val="00D81EA9"/>
    <w:rsid w:val="00D87443"/>
    <w:rsid w:val="00D92607"/>
    <w:rsid w:val="00D969A8"/>
    <w:rsid w:val="00DB3DEC"/>
    <w:rsid w:val="00DB66FA"/>
    <w:rsid w:val="00DB713D"/>
    <w:rsid w:val="00DC0970"/>
    <w:rsid w:val="00DC409C"/>
    <w:rsid w:val="00DD7E6D"/>
    <w:rsid w:val="00DE3B62"/>
    <w:rsid w:val="00DE4EC4"/>
    <w:rsid w:val="00DF31C1"/>
    <w:rsid w:val="00E06093"/>
    <w:rsid w:val="00E1181D"/>
    <w:rsid w:val="00E16779"/>
    <w:rsid w:val="00E2541E"/>
    <w:rsid w:val="00E26B3B"/>
    <w:rsid w:val="00E33234"/>
    <w:rsid w:val="00E43ECD"/>
    <w:rsid w:val="00E45CFC"/>
    <w:rsid w:val="00E52C08"/>
    <w:rsid w:val="00E54C4B"/>
    <w:rsid w:val="00E5744B"/>
    <w:rsid w:val="00E70A01"/>
    <w:rsid w:val="00E74B7D"/>
    <w:rsid w:val="00EA5E40"/>
    <w:rsid w:val="00EB76D8"/>
    <w:rsid w:val="00EC47D8"/>
    <w:rsid w:val="00EC524B"/>
    <w:rsid w:val="00ED20D0"/>
    <w:rsid w:val="00EE0F01"/>
    <w:rsid w:val="00EF43F6"/>
    <w:rsid w:val="00EF4640"/>
    <w:rsid w:val="00F0299E"/>
    <w:rsid w:val="00F12390"/>
    <w:rsid w:val="00F151DE"/>
    <w:rsid w:val="00F169D0"/>
    <w:rsid w:val="00F23DEE"/>
    <w:rsid w:val="00F26ADE"/>
    <w:rsid w:val="00F34276"/>
    <w:rsid w:val="00F45D44"/>
    <w:rsid w:val="00F45E10"/>
    <w:rsid w:val="00F6003E"/>
    <w:rsid w:val="00F61DC2"/>
    <w:rsid w:val="00F63314"/>
    <w:rsid w:val="00F635BD"/>
    <w:rsid w:val="00F65FAC"/>
    <w:rsid w:val="00F66A7F"/>
    <w:rsid w:val="00F70138"/>
    <w:rsid w:val="00F7183C"/>
    <w:rsid w:val="00F72CE0"/>
    <w:rsid w:val="00F763FE"/>
    <w:rsid w:val="00F843D8"/>
    <w:rsid w:val="00F963F7"/>
    <w:rsid w:val="00F96495"/>
    <w:rsid w:val="00F96F94"/>
    <w:rsid w:val="00FB1EB8"/>
    <w:rsid w:val="00FC33F2"/>
    <w:rsid w:val="00FC38AE"/>
    <w:rsid w:val="00FE2B5A"/>
    <w:rsid w:val="00FE4E54"/>
    <w:rsid w:val="00FF322C"/>
    <w:rsid w:val="52A389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B9BAD1"/>
  <w15:docId w15:val="{4D281366-F65D-4403-87AB-141886626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0F01"/>
    <w:pPr>
      <w:autoSpaceDE w:val="0"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E0F01"/>
    <w:pPr>
      <w:keepNext/>
      <w:numPr>
        <w:numId w:val="1"/>
      </w:numPr>
      <w:jc w:val="center"/>
      <w:outlineLvl w:val="0"/>
    </w:pPr>
    <w:rPr>
      <w:rFonts w:ascii="Tahoma" w:hAnsi="Tahoma" w:cs="Tahoma"/>
      <w:b/>
      <w:bCs/>
      <w:sz w:val="20"/>
      <w:szCs w:val="20"/>
      <w:lang w:val="es-ES"/>
    </w:rPr>
  </w:style>
  <w:style w:type="paragraph" w:styleId="Heading2">
    <w:name w:val="heading 2"/>
    <w:basedOn w:val="Normal"/>
    <w:next w:val="Normal"/>
    <w:qFormat/>
    <w:rsid w:val="00EE0F01"/>
    <w:pPr>
      <w:keepNext/>
      <w:numPr>
        <w:ilvl w:val="1"/>
        <w:numId w:val="1"/>
      </w:numPr>
      <w:outlineLvl w:val="1"/>
    </w:pPr>
    <w:rPr>
      <w:rFonts w:ascii="Tahoma" w:hAnsi="Tahoma" w:cs="Tahoma"/>
      <w:b/>
      <w:bCs/>
      <w:sz w:val="20"/>
      <w:szCs w:val="20"/>
      <w:lang w:val="es-ES"/>
    </w:rPr>
  </w:style>
  <w:style w:type="paragraph" w:styleId="Heading3">
    <w:name w:val="heading 3"/>
    <w:basedOn w:val="Normal"/>
    <w:next w:val="Normal"/>
    <w:qFormat/>
    <w:rsid w:val="00EE0F01"/>
    <w:pPr>
      <w:keepNext/>
      <w:numPr>
        <w:ilvl w:val="2"/>
        <w:numId w:val="1"/>
      </w:numPr>
      <w:outlineLvl w:val="2"/>
    </w:pPr>
    <w:rPr>
      <w:rFonts w:ascii="Tahoma" w:hAnsi="Tahoma" w:cs="Tahoma"/>
      <w:b/>
      <w:bCs/>
      <w:sz w:val="20"/>
      <w:szCs w:val="20"/>
      <w:lang w:val="es-ES"/>
    </w:rPr>
  </w:style>
  <w:style w:type="paragraph" w:styleId="Heading4">
    <w:name w:val="heading 4"/>
    <w:basedOn w:val="Normal"/>
    <w:next w:val="Normal"/>
    <w:qFormat/>
    <w:rsid w:val="00EE0F01"/>
    <w:pPr>
      <w:keepNext/>
      <w:numPr>
        <w:ilvl w:val="3"/>
        <w:numId w:val="1"/>
      </w:numPr>
      <w:jc w:val="both"/>
      <w:outlineLvl w:val="3"/>
    </w:pPr>
    <w:rPr>
      <w:rFonts w:ascii="Tahoma" w:hAnsi="Tahoma" w:cs="Tahoma"/>
      <w:b/>
      <w:bCs/>
      <w:sz w:val="20"/>
      <w:szCs w:val="20"/>
      <w:lang w:val="es-ES"/>
    </w:rPr>
  </w:style>
  <w:style w:type="paragraph" w:styleId="Heading5">
    <w:name w:val="heading 5"/>
    <w:basedOn w:val="Normal"/>
    <w:next w:val="Normal"/>
    <w:qFormat/>
    <w:rsid w:val="00EE0F01"/>
    <w:pPr>
      <w:numPr>
        <w:ilvl w:val="4"/>
        <w:numId w:val="1"/>
      </w:numPr>
      <w:spacing w:before="240" w:after="60"/>
      <w:outlineLvl w:val="4"/>
    </w:pPr>
    <w:rPr>
      <w:sz w:val="22"/>
      <w:szCs w:val="22"/>
      <w:lang w:val="es-ES"/>
    </w:rPr>
  </w:style>
  <w:style w:type="paragraph" w:styleId="Heading6">
    <w:name w:val="heading 6"/>
    <w:basedOn w:val="Normal"/>
    <w:next w:val="Normal"/>
    <w:qFormat/>
    <w:rsid w:val="00EE0F01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  <w:lang w:val="es-ES"/>
    </w:rPr>
  </w:style>
  <w:style w:type="paragraph" w:styleId="Heading7">
    <w:name w:val="heading 7"/>
    <w:basedOn w:val="Normal"/>
    <w:next w:val="Normal"/>
    <w:qFormat/>
    <w:rsid w:val="00EE0F01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  <w:lang w:val="es-ES"/>
    </w:rPr>
  </w:style>
  <w:style w:type="paragraph" w:styleId="Heading8">
    <w:name w:val="heading 8"/>
    <w:basedOn w:val="Normal"/>
    <w:next w:val="Normal"/>
    <w:qFormat/>
    <w:rsid w:val="00EE0F01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  <w:lang w:val="es-ES"/>
    </w:rPr>
  </w:style>
  <w:style w:type="paragraph" w:styleId="Heading9">
    <w:name w:val="heading 9"/>
    <w:basedOn w:val="Normal"/>
    <w:next w:val="Normal"/>
    <w:qFormat/>
    <w:rsid w:val="00EE0F0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E0F01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EE0F01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rsid w:val="00EE0F01"/>
    <w:pPr>
      <w:jc w:val="both"/>
    </w:pPr>
    <w:rPr>
      <w:rFonts w:ascii="Tahoma" w:hAnsi="Tahoma"/>
      <w:sz w:val="20"/>
      <w:szCs w:val="20"/>
      <w:lang w:val="es-ES" w:eastAsia="es-ES"/>
    </w:rPr>
  </w:style>
  <w:style w:type="table" w:styleId="TableGrid">
    <w:name w:val="Table Grid"/>
    <w:basedOn w:val="TableNormal"/>
    <w:rsid w:val="00F843D8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C678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3">
    <w:name w:val="Body Text 3"/>
    <w:basedOn w:val="Normal"/>
    <w:rsid w:val="00203FCD"/>
    <w:pPr>
      <w:spacing w:after="120"/>
    </w:pPr>
    <w:rPr>
      <w:sz w:val="16"/>
      <w:szCs w:val="16"/>
    </w:rPr>
  </w:style>
  <w:style w:type="paragraph" w:customStyle="1" w:styleId="Cuadros">
    <w:name w:val="Cuadros"/>
    <w:basedOn w:val="Header"/>
    <w:autoRedefine/>
    <w:rsid w:val="00203FCD"/>
    <w:pPr>
      <w:tabs>
        <w:tab w:val="clear" w:pos="4252"/>
        <w:tab w:val="clear" w:pos="8504"/>
      </w:tabs>
      <w:autoSpaceDE/>
      <w:autoSpaceDN/>
      <w:jc w:val="both"/>
    </w:pPr>
    <w:rPr>
      <w:rFonts w:ascii="Arial" w:hAnsi="Arial"/>
      <w:color w:val="000000"/>
      <w:szCs w:val="20"/>
      <w:lang w:val="es-ES" w:eastAsia="zh-CN"/>
    </w:rPr>
  </w:style>
  <w:style w:type="paragraph" w:customStyle="1" w:styleId="Textoindependiente31">
    <w:name w:val="Texto independiente 31"/>
    <w:basedOn w:val="Normal"/>
    <w:rsid w:val="00203FCD"/>
    <w:pPr>
      <w:autoSpaceDE/>
      <w:autoSpaceDN/>
      <w:jc w:val="both"/>
    </w:pPr>
    <w:rPr>
      <w:rFonts w:ascii="Arial" w:hAnsi="Arial"/>
      <w:b/>
      <w:szCs w:val="20"/>
      <w:lang w:val="es-ES" w:eastAsia="es-ES"/>
    </w:rPr>
  </w:style>
  <w:style w:type="paragraph" w:styleId="BalloonText">
    <w:name w:val="Balloon Text"/>
    <w:basedOn w:val="Normal"/>
    <w:link w:val="BalloonTextChar"/>
    <w:rsid w:val="00F342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342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778C"/>
    <w:pPr>
      <w:autoSpaceDE/>
      <w:autoSpaceDN/>
      <w:ind w:left="720"/>
      <w:contextualSpacing/>
    </w:pPr>
    <w:rPr>
      <w:lang w:val="es-ES" w:eastAsia="es-ES"/>
    </w:rPr>
  </w:style>
  <w:style w:type="paragraph" w:styleId="FootnoteText">
    <w:name w:val="footnote text"/>
    <w:basedOn w:val="Normal"/>
    <w:link w:val="FootnoteTextChar"/>
    <w:rsid w:val="009F0B5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F0B58"/>
  </w:style>
  <w:style w:type="character" w:styleId="FootnoteReference">
    <w:name w:val="footnote reference"/>
    <w:basedOn w:val="DefaultParagraphFont"/>
    <w:rsid w:val="009F0B58"/>
    <w:rPr>
      <w:vertAlign w:val="superscript"/>
    </w:rPr>
  </w:style>
  <w:style w:type="character" w:styleId="CommentReference">
    <w:name w:val="annotation reference"/>
    <w:basedOn w:val="DefaultParagraphFont"/>
    <w:semiHidden/>
    <w:unhideWhenUsed/>
    <w:rsid w:val="000F7CF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7C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7CFA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7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7C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92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971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71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32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439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300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136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405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FORMATOS%20C&#193;MARA\GC-F-02%20Acta%20de%20Reuni&#243;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82663-556F-41A6-988A-6540CE1E8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GC-F-02 Acta de Reunión.dot</Template>
  <TotalTime>5</TotalTime>
  <Pages>3</Pages>
  <Words>384</Words>
  <Characters>2112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MODELO DE ACTA DE REUNIONES</vt:lpstr>
      <vt:lpstr>MODELO DE ACTA DE REUNIONES</vt:lpstr>
    </vt:vector>
  </TitlesOfParts>
  <Company>FAMILIA</Company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ACTA DE REUNIONES</dc:title>
  <dc:creator>roger de jesus de avila suarez</dc:creator>
  <cp:lastModifiedBy>Madely Betancourt</cp:lastModifiedBy>
  <cp:revision>7</cp:revision>
  <cp:lastPrinted>2015-11-23T22:52:00Z</cp:lastPrinted>
  <dcterms:created xsi:type="dcterms:W3CDTF">2022-01-17T22:34:00Z</dcterms:created>
  <dcterms:modified xsi:type="dcterms:W3CDTF">2022-01-17T22:36:00Z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1649154510</vt:i4>
  </property>
  <property fmtid="{D5CDD505-2E9C-101B-9397-08002B2CF9AE}" pid="3" name="_EmailSubject">
    <vt:lpwstr>CONTRATACION DE APORTE MEDIANTE CONVOCATORIA PUBLICA No. 009 DE 2007 REGIONAL SANTANDER</vt:lpwstr>
  </property>
  <property fmtid="{D5CDD505-2E9C-101B-9397-08002B2CF9AE}" pid="4" name="_AuthorEmail">
    <vt:lpwstr>Luis.Santacoloma@icbf.gov.co</vt:lpwstr>
  </property>
  <property fmtid="{D5CDD505-2E9C-101B-9397-08002B2CF9AE}" pid="5" name="_AuthorEmailDisplayName">
    <vt:lpwstr>Luis Enrique Santacoloma Duarte</vt:lpwstr>
  </property>
  <property fmtid="{D5CDD505-2E9C-101B-9397-08002B2CF9AE}" pid="6" name="_ReviewingToolsShownOnce">
    <vt:lpwstr/>
  </property>
</Properties>
</file>